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21147149" w:displacedByCustomXml="next"/>
    <w:bookmarkStart w:id="1" w:name="_Toc318188227" w:displacedByCustomXml="next"/>
    <w:bookmarkStart w:id="2" w:name="_Toc318188327" w:displacedByCustomXml="next"/>
    <w:bookmarkStart w:id="3" w:name="_Toc318189312" w:displacedByCustomXml="next"/>
    <w:bookmarkStart w:id="4" w:name="_Toc321147011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626DEFBC" w14:textId="77777777" w:rsidR="00260C87" w:rsidRDefault="00260C87">
          <w:pPr>
            <w:pStyle w:val="NoSpacing"/>
            <w:rPr>
              <w:color w:val="595959" w:themeColor="text1" w:themeTint="A6"/>
              <w:sz w:val="24"/>
            </w:rPr>
          </w:pPr>
        </w:p>
        <w:p w14:paraId="2E92F503" w14:textId="5ACC05B8" w:rsidR="00260C87" w:rsidRDefault="00260C87">
          <w:pPr>
            <w:pStyle w:val="NoSpacing"/>
            <w:rPr>
              <w:color w:val="595959" w:themeColor="text1" w:themeTint="A6"/>
              <w:sz w:val="24"/>
            </w:rPr>
          </w:pPr>
        </w:p>
        <w:p w14:paraId="56CE3547" w14:textId="6D8F88BF" w:rsidR="00260C87" w:rsidRDefault="004B413C">
          <w:pPr>
            <w:pStyle w:val="NoSpacing"/>
            <w:rPr>
              <w:color w:val="595959" w:themeColor="text1" w:themeTint="A6"/>
              <w:sz w:val="24"/>
            </w:rPr>
          </w:pPr>
          <w:r>
            <w:rPr>
              <w:b/>
              <w:bCs/>
              <w:noProof/>
              <w:color w:val="EE8E00"/>
            </w:rPr>
            <w:drawing>
              <wp:anchor distT="0" distB="0" distL="114300" distR="114300" simplePos="0" relativeHeight="251645952" behindDoc="0" locked="0" layoutInCell="1" allowOverlap="1" wp14:anchorId="4E3FA0F4" wp14:editId="0EAD9730">
                <wp:simplePos x="0" y="0"/>
                <wp:positionH relativeFrom="margin">
                  <wp:align>center</wp:align>
                </wp:positionH>
                <wp:positionV relativeFrom="paragraph">
                  <wp:posOffset>15875</wp:posOffset>
                </wp:positionV>
                <wp:extent cx="2930273" cy="1003300"/>
                <wp:effectExtent l="0" t="0" r="0" b="6350"/>
                <wp:wrapNone/>
                <wp:docPr id="136065098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30273" cy="100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FDEBFAE" w14:textId="6A845B07" w:rsidR="00260C87" w:rsidRDefault="00260C87">
          <w:pPr>
            <w:pStyle w:val="NoSpacing"/>
            <w:rPr>
              <w:color w:val="595959" w:themeColor="text1" w:themeTint="A6"/>
              <w:sz w:val="24"/>
            </w:rPr>
          </w:pPr>
        </w:p>
        <w:p w14:paraId="5F6C5CB6" w14:textId="4C0B6E33" w:rsidR="00260C87" w:rsidRDefault="00260C87">
          <w:pPr>
            <w:pStyle w:val="NoSpacing"/>
            <w:rPr>
              <w:color w:val="595959" w:themeColor="text1" w:themeTint="A6"/>
              <w:sz w:val="24"/>
            </w:rPr>
          </w:pPr>
        </w:p>
        <w:p w14:paraId="7F8F6D13" w14:textId="77777777" w:rsidR="00BF5DB2" w:rsidRDefault="00BF5DB2">
          <w:pPr>
            <w:pStyle w:val="NoSpacing"/>
            <w:rPr>
              <w:color w:val="595959" w:themeColor="text1" w:themeTint="A6"/>
              <w:sz w:val="24"/>
            </w:rPr>
          </w:pPr>
        </w:p>
        <w:p w14:paraId="5B2D9E89" w14:textId="77777777" w:rsidR="00260C87" w:rsidRDefault="00260C87">
          <w:pPr>
            <w:pStyle w:val="NoSpacing"/>
            <w:rPr>
              <w:color w:val="595959" w:themeColor="text1" w:themeTint="A6"/>
              <w:sz w:val="24"/>
            </w:rPr>
          </w:pPr>
        </w:p>
        <w:p w14:paraId="0027E79B" w14:textId="04F488B6" w:rsidR="00260C87" w:rsidRDefault="00000000" w:rsidP="00260C87">
          <w:pPr>
            <w:pStyle w:val="Title"/>
          </w:pPr>
          <w:sdt>
            <w:sdt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4B413C">
                <w:t>Kids Script</w:t>
              </w:r>
            </w:sdtContent>
          </w:sdt>
        </w:p>
        <w:p w14:paraId="5C9E71FA" w14:textId="580F481A" w:rsidR="00260C87" w:rsidRDefault="00BF5DB2" w:rsidP="00260C87">
          <w:pPr>
            <w:pStyle w:val="NoSpacing"/>
            <w:rPr>
              <w:color w:val="595959" w:themeColor="text1" w:themeTint="A6"/>
              <w:sz w:val="24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43904" behindDoc="0" locked="0" layoutInCell="1" allowOverlap="0" wp14:anchorId="50A125E1" wp14:editId="45C6E764">
                    <wp:simplePos x="0" y="0"/>
                    <wp:positionH relativeFrom="margin">
                      <wp:posOffset>191770</wp:posOffset>
                    </wp:positionH>
                    <wp:positionV relativeFrom="margin">
                      <wp:posOffset>2303780</wp:posOffset>
                    </wp:positionV>
                    <wp:extent cx="3943350" cy="812800"/>
                    <wp:effectExtent l="0" t="0" r="5080" b="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812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78B410" w14:textId="168AD5FC" w:rsidR="00BF5DB2" w:rsidRDefault="003F3660" w:rsidP="00BF5DB2">
                                <w:pPr>
                                  <w:pStyle w:val="Subtitle"/>
                                  <w:rPr>
                                    <w:b/>
                                    <w:bCs/>
                                    <w:color w:val="EE8E00"/>
                                  </w:rPr>
                                </w:pPr>
                                <w:r w:rsidRPr="003F3660"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Group </w:t>
                                </w:r>
                                <w:r w:rsidR="004B413C">
                                  <w:rPr>
                                    <w:b/>
                                    <w:bCs/>
                                    <w:color w:val="EE8E00"/>
                                  </w:rPr>
                                  <w:t>4</w:t>
                                </w:r>
                              </w:p>
                              <w:p w14:paraId="2A04BE29" w14:textId="5DFA714A" w:rsidR="00BF5DB2" w:rsidRPr="00BF5DB2" w:rsidRDefault="00BF5DB2" w:rsidP="004B413C">
                                <w:pPr>
                                  <w:pStyle w:val="Subtitle"/>
                                  <w:rPr>
                                    <w:b/>
                                    <w:bCs/>
                                    <w:color w:val="EE8E00"/>
                                  </w:rPr>
                                </w:pPr>
                                <w:r w:rsidRPr="003F3660"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Lecture Section </w:t>
                                </w:r>
                                <w:r w:rsidR="00AD2C36"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 </w:t>
                                </w:r>
                                <w:r w:rsidR="00581C75">
                                  <w:rPr>
                                    <w:b/>
                                    <w:bCs/>
                                    <w:color w:val="EE8E00"/>
                                  </w:rPr>
                                  <w:t>56538</w:t>
                                </w:r>
                                <w:r w:rsidR="004B413C"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 </w:t>
                                </w:r>
                              </w:p>
                              <w:p w14:paraId="6B5672A7" w14:textId="12FFFF1E" w:rsidR="00BF5DB2" w:rsidRPr="00BF5DB2" w:rsidRDefault="00BF5DB2" w:rsidP="00BF5DB2">
                                <w:pPr>
                                  <w:pStyle w:val="Subtitle"/>
                                  <w:rPr>
                                    <w:b/>
                                    <w:bCs/>
                                    <w:color w:val="EE8E0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A125E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6" type="#_x0000_t202" style="position:absolute;margin-left:15.1pt;margin-top:181.4pt;width:310.5pt;height:64pt;z-index:25164390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" o:allowoverlap="f" filled="f" stroked="f" strokeweight=".5pt">
                    <v:textbox inset="0,0,0,0">
                      <w:txbxContent>
                        <w:p w14:paraId="7878B410" w14:textId="168AD5FC" w:rsidR="00BF5DB2" w:rsidRDefault="003F3660" w:rsidP="00BF5DB2">
                          <w:pPr>
                            <w:pStyle w:val="Subtitle"/>
                            <w:rPr>
                              <w:b/>
                              <w:bCs/>
                              <w:color w:val="EE8E00"/>
                            </w:rPr>
                          </w:pPr>
                          <w:r w:rsidRPr="003F3660">
                            <w:rPr>
                              <w:b/>
                              <w:bCs/>
                              <w:color w:val="EE8E00"/>
                            </w:rPr>
                            <w:t xml:space="preserve">Group </w:t>
                          </w:r>
                          <w:r w:rsidR="004B413C">
                            <w:rPr>
                              <w:b/>
                              <w:bCs/>
                              <w:color w:val="EE8E00"/>
                            </w:rPr>
                            <w:t>4</w:t>
                          </w:r>
                        </w:p>
                        <w:p w14:paraId="2A04BE29" w14:textId="5DFA714A" w:rsidR="00BF5DB2" w:rsidRPr="00BF5DB2" w:rsidRDefault="00BF5DB2" w:rsidP="004B413C">
                          <w:pPr>
                            <w:pStyle w:val="Subtitle"/>
                            <w:rPr>
                              <w:b/>
                              <w:bCs/>
                              <w:color w:val="EE8E00"/>
                            </w:rPr>
                          </w:pPr>
                          <w:r w:rsidRPr="003F3660">
                            <w:rPr>
                              <w:b/>
                              <w:bCs/>
                              <w:color w:val="EE8E00"/>
                            </w:rPr>
                            <w:t xml:space="preserve"> </w:t>
                          </w:r>
                          <w:r>
                            <w:rPr>
                              <w:b/>
                              <w:bCs/>
                              <w:color w:val="EE8E00"/>
                            </w:rPr>
                            <w:t xml:space="preserve">Lecture Section </w:t>
                          </w:r>
                          <w:r w:rsidR="00AD2C36">
                            <w:rPr>
                              <w:b/>
                              <w:bCs/>
                              <w:color w:val="EE8E00"/>
                            </w:rPr>
                            <w:t xml:space="preserve"> </w:t>
                          </w:r>
                          <w:r w:rsidR="00581C75">
                            <w:rPr>
                              <w:b/>
                              <w:bCs/>
                              <w:color w:val="EE8E00"/>
                            </w:rPr>
                            <w:t>56538</w:t>
                          </w:r>
                          <w:r w:rsidR="004B413C">
                            <w:rPr>
                              <w:b/>
                              <w:bCs/>
                              <w:color w:val="EE8E00"/>
                            </w:rPr>
                            <w:t xml:space="preserve"> </w:t>
                          </w:r>
                        </w:p>
                        <w:p w14:paraId="6B5672A7" w14:textId="12FFFF1E" w:rsidR="00BF5DB2" w:rsidRPr="00BF5DB2" w:rsidRDefault="00BF5DB2" w:rsidP="00BF5DB2">
                          <w:pPr>
                            <w:pStyle w:val="Subtitle"/>
                            <w:rPr>
                              <w:b/>
                              <w:bCs/>
                              <w:color w:val="EE8E00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260C87">
            <w:rPr>
              <w:noProof/>
              <w:lang w:eastAsia="en-US"/>
            </w:rPr>
            <w:t xml:space="preserve"> </w:t>
          </w:r>
        </w:p>
        <w:tbl>
          <w:tblPr>
            <w:tblStyle w:val="ReportTable"/>
            <w:tblW w:w="9219" w:type="dxa"/>
            <w:tblInd w:w="-5" w:type="dxa"/>
            <w:tblLook w:val="04A0" w:firstRow="1" w:lastRow="0" w:firstColumn="1" w:lastColumn="0" w:noHBand="0" w:noVBand="1"/>
          </w:tblPr>
          <w:tblGrid>
            <w:gridCol w:w="2160"/>
            <w:gridCol w:w="2160"/>
            <w:gridCol w:w="4899"/>
          </w:tblGrid>
          <w:tr w:rsidR="003156CC" w14:paraId="3745F944" w14:textId="77777777" w:rsidTr="003156CC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458775C9" w14:textId="77777777" w:rsidR="003156CC" w:rsidRDefault="003156CC">
                <w:pPr>
                  <w:pStyle w:val="NoSpacing"/>
                  <w:rPr>
                    <w:sz w:val="24"/>
                  </w:rPr>
                </w:pPr>
              </w:p>
            </w:tc>
            <w:tc>
              <w:tcPr>
                <w:tcW w:w="2160" w:type="dxa"/>
              </w:tcPr>
              <w:p w14:paraId="78BE846C" w14:textId="77777777" w:rsidR="003156CC" w:rsidRDefault="003156CC">
                <w:pPr>
                  <w:pStyle w:val="NoSpacing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</w:p>
            </w:tc>
            <w:tc>
              <w:tcPr>
                <w:tcW w:w="4899" w:type="dxa"/>
              </w:tcPr>
              <w:p w14:paraId="3FEB0C5C" w14:textId="77777777" w:rsidR="003156CC" w:rsidRDefault="003156CC">
                <w:pPr>
                  <w:pStyle w:val="NoSpacing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</w:p>
            </w:tc>
          </w:tr>
          <w:tr w:rsidR="003156CC" w14:paraId="29CA5BE1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  <w:shd w:val="clear" w:color="auto" w:fill="365F91" w:themeFill="accent1" w:themeFillShade="BF"/>
              </w:tcPr>
              <w:p w14:paraId="1278895C" w14:textId="77777777" w:rsidR="003156CC" w:rsidRPr="003156CC" w:rsidRDefault="003156CC" w:rsidP="003156CC">
                <w:pPr>
                  <w:pStyle w:val="NoSpacing"/>
                  <w:jc w:val="center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Student Name</w:t>
                </w:r>
              </w:p>
            </w:tc>
            <w:tc>
              <w:tcPr>
                <w:tcW w:w="2160" w:type="dxa"/>
                <w:shd w:val="clear" w:color="auto" w:fill="365F91" w:themeFill="accent1" w:themeFillShade="BF"/>
              </w:tcPr>
              <w:p w14:paraId="353A583A" w14:textId="77777777" w:rsidR="003156CC" w:rsidRPr="003156CC" w:rsidRDefault="003156C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ID</w:t>
                </w:r>
              </w:p>
            </w:tc>
            <w:tc>
              <w:tcPr>
                <w:tcW w:w="4899" w:type="dxa"/>
                <w:shd w:val="clear" w:color="auto" w:fill="365F91" w:themeFill="accent1" w:themeFillShade="BF"/>
              </w:tcPr>
              <w:p w14:paraId="1A577FB1" w14:textId="77777777" w:rsidR="003156CC" w:rsidRPr="003156CC" w:rsidRDefault="003156C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Tasks</w:t>
                </w:r>
              </w:p>
            </w:tc>
          </w:tr>
          <w:tr w:rsidR="004B413C" w14:paraId="7EB405BB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53339184" w14:textId="7197A1DE" w:rsidR="004B413C" w:rsidRPr="00BF5DB2" w:rsidRDefault="004B413C" w:rsidP="004B413C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3A7757">
                  <w:rPr>
                    <w:sz w:val="24"/>
                  </w:rPr>
                  <w:t>Rawan Al Saif</w:t>
                </w:r>
              </w:p>
            </w:tc>
            <w:tc>
              <w:tcPr>
                <w:tcW w:w="2160" w:type="dxa"/>
              </w:tcPr>
              <w:p w14:paraId="7C62596E" w14:textId="6129C24C" w:rsidR="004B413C" w:rsidRDefault="004B413C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443200449</w:t>
                </w:r>
              </w:p>
            </w:tc>
            <w:tc>
              <w:tcPr>
                <w:tcW w:w="4899" w:type="dxa"/>
              </w:tcPr>
              <w:p w14:paraId="640DC10D" w14:textId="2EF4A409" w:rsidR="004B413C" w:rsidRDefault="003F692D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Schedule page ,</w:t>
                </w:r>
                <w:r w:rsidR="00506E22">
                  <w:rPr>
                    <w:sz w:val="24"/>
                  </w:rPr>
                  <w:t>Site map and Courses page</w:t>
                </w:r>
              </w:p>
            </w:tc>
          </w:tr>
          <w:tr w:rsidR="004B413C" w14:paraId="06F813CA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5B4CDA5B" w14:textId="5C2E9FF7" w:rsidR="004B413C" w:rsidRPr="00BF5DB2" w:rsidRDefault="004B413C" w:rsidP="004B413C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3A7757">
                  <w:rPr>
                    <w:sz w:val="24"/>
                  </w:rPr>
                  <w:t>Ghala Al Askar</w:t>
                </w:r>
              </w:p>
            </w:tc>
            <w:tc>
              <w:tcPr>
                <w:tcW w:w="2160" w:type="dxa"/>
              </w:tcPr>
              <w:p w14:paraId="2E61C5FA" w14:textId="03BBA42C" w:rsidR="004B413C" w:rsidRDefault="004B413C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443200657</w:t>
                </w:r>
              </w:p>
            </w:tc>
            <w:tc>
              <w:tcPr>
                <w:tcW w:w="4899" w:type="dxa"/>
              </w:tcPr>
              <w:p w14:paraId="77F4D764" w14:textId="426ABDF0" w:rsidR="004B413C" w:rsidRDefault="005E3AA2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Schedule pages, course enrolment and course evaluation.</w:t>
                </w:r>
              </w:p>
            </w:tc>
          </w:tr>
          <w:tr w:rsidR="004B413C" w14:paraId="4F397C7B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761BD49E" w14:textId="4CEE782F" w:rsidR="004B413C" w:rsidRPr="00BF5DB2" w:rsidRDefault="004B413C" w:rsidP="004B413C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3A7757">
                  <w:rPr>
                    <w:sz w:val="24"/>
                  </w:rPr>
                  <w:t xml:space="preserve">Lina Al </w:t>
                </w:r>
                <w:proofErr w:type="spellStart"/>
                <w:r w:rsidRPr="003A7757">
                  <w:rPr>
                    <w:sz w:val="24"/>
                  </w:rPr>
                  <w:t>Zeghaibi</w:t>
                </w:r>
                <w:proofErr w:type="spellEnd"/>
              </w:p>
            </w:tc>
            <w:tc>
              <w:tcPr>
                <w:tcW w:w="2160" w:type="dxa"/>
              </w:tcPr>
              <w:p w14:paraId="24B89FFF" w14:textId="7385859A" w:rsidR="004B413C" w:rsidRDefault="004B413C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443200923</w:t>
                </w:r>
              </w:p>
            </w:tc>
            <w:tc>
              <w:tcPr>
                <w:tcW w:w="4899" w:type="dxa"/>
              </w:tcPr>
              <w:p w14:paraId="59DEB102" w14:textId="22AE8C6E" w:rsidR="004B413C" w:rsidRDefault="003F692D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 xml:space="preserve">Course page , </w:t>
                </w:r>
                <w:r w:rsidR="005E3AA2">
                  <w:rPr>
                    <w:sz w:val="24"/>
                  </w:rPr>
                  <w:t>Administrator page</w:t>
                </w:r>
                <w:r>
                  <w:rPr>
                    <w:sz w:val="24"/>
                  </w:rPr>
                  <w:t xml:space="preserve"> and footer</w:t>
                </w:r>
                <w:r w:rsidR="005E3AA2">
                  <w:rPr>
                    <w:sz w:val="24"/>
                  </w:rPr>
                  <w:t>.</w:t>
                </w:r>
              </w:p>
            </w:tc>
          </w:tr>
          <w:tr w:rsidR="004B413C" w14:paraId="531F1BFD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6B6963F5" w14:textId="4CD7936F" w:rsidR="004B413C" w:rsidRPr="00BF5DB2" w:rsidRDefault="004B413C" w:rsidP="004B413C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3A7757">
                  <w:rPr>
                    <w:sz w:val="24"/>
                  </w:rPr>
                  <w:t>Reem Al Hawass</w:t>
                </w:r>
              </w:p>
            </w:tc>
            <w:tc>
              <w:tcPr>
                <w:tcW w:w="2160" w:type="dxa"/>
              </w:tcPr>
              <w:p w14:paraId="452C8FB6" w14:textId="053FDA53" w:rsidR="004B413C" w:rsidRDefault="004B413C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443200461</w:t>
                </w:r>
              </w:p>
            </w:tc>
            <w:tc>
              <w:tcPr>
                <w:tcW w:w="4899" w:type="dxa"/>
              </w:tcPr>
              <w:p w14:paraId="59920D8F" w14:textId="39DCA3AF" w:rsidR="004B413C" w:rsidRDefault="005E3AA2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Parent dashboard page</w:t>
                </w:r>
                <w:r w:rsidR="00DA75E1">
                  <w:rPr>
                    <w:sz w:val="24"/>
                  </w:rPr>
                  <w:t xml:space="preserve"> </w:t>
                </w:r>
                <w:r w:rsidR="003F692D">
                  <w:rPr>
                    <w:sz w:val="24"/>
                  </w:rPr>
                  <w:t>,</w:t>
                </w:r>
                <w:r w:rsidR="00DA75E1">
                  <w:rPr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Register a new kid page</w:t>
                </w:r>
                <w:r w:rsidR="003F692D">
                  <w:rPr>
                    <w:sz w:val="24"/>
                  </w:rPr>
                  <w:t xml:space="preserve"> and footer</w:t>
                </w:r>
                <w:r w:rsidR="00DA75E1">
                  <w:rPr>
                    <w:sz w:val="24"/>
                  </w:rPr>
                  <w:t>.</w:t>
                </w:r>
              </w:p>
            </w:tc>
          </w:tr>
          <w:tr w:rsidR="004B413C" w14:paraId="4A469C8F" w14:textId="77777777" w:rsidTr="003156CC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160" w:type="dxa"/>
              </w:tcPr>
              <w:p w14:paraId="6B81881B" w14:textId="08568393" w:rsidR="004B413C" w:rsidRPr="00BF5DB2" w:rsidRDefault="004B413C" w:rsidP="004B413C">
                <w:pPr>
                  <w:pStyle w:val="NoSpacing"/>
                  <w:rPr>
                    <w:color w:val="000000" w:themeColor="text1"/>
                    <w:sz w:val="24"/>
                  </w:rPr>
                </w:pPr>
                <w:r w:rsidRPr="003A7757">
                  <w:rPr>
                    <w:sz w:val="24"/>
                  </w:rPr>
                  <w:t xml:space="preserve">Sara Al </w:t>
                </w:r>
                <w:proofErr w:type="spellStart"/>
                <w:r w:rsidRPr="003A7757">
                  <w:rPr>
                    <w:sz w:val="24"/>
                  </w:rPr>
                  <w:t>Ghemlas</w:t>
                </w:r>
                <w:proofErr w:type="spellEnd"/>
              </w:p>
            </w:tc>
            <w:tc>
              <w:tcPr>
                <w:tcW w:w="2160" w:type="dxa"/>
              </w:tcPr>
              <w:p w14:paraId="634F73C9" w14:textId="7A024450" w:rsidR="004B413C" w:rsidRDefault="004B413C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443200616</w:t>
                </w:r>
              </w:p>
            </w:tc>
            <w:tc>
              <w:tcPr>
                <w:tcW w:w="4899" w:type="dxa"/>
              </w:tcPr>
              <w:p w14:paraId="7A19C925" w14:textId="7ACC971B" w:rsidR="004B413C" w:rsidRDefault="00DA75E1" w:rsidP="004B413C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 xml:space="preserve">Home page </w:t>
                </w:r>
                <w:r w:rsidR="003F692D">
                  <w:rPr>
                    <w:sz w:val="24"/>
                  </w:rPr>
                  <w:t>,</w:t>
                </w:r>
                <w:r>
                  <w:rPr>
                    <w:sz w:val="24"/>
                  </w:rPr>
                  <w:t xml:space="preserve"> Tutors page</w:t>
                </w:r>
                <w:r w:rsidR="003F692D">
                  <w:rPr>
                    <w:sz w:val="24"/>
                  </w:rPr>
                  <w:t xml:space="preserve"> and header</w:t>
                </w:r>
                <w:r>
                  <w:rPr>
                    <w:sz w:val="24"/>
                  </w:rPr>
                  <w:t>.</w:t>
                </w:r>
              </w:p>
            </w:tc>
          </w:tr>
        </w:tbl>
        <w:p w14:paraId="11F0E734" w14:textId="77777777" w:rsidR="00260C87" w:rsidRDefault="00260C87">
          <w:pPr>
            <w:pStyle w:val="NoSpacing"/>
            <w:rPr>
              <w:sz w:val="24"/>
            </w:rPr>
          </w:pPr>
        </w:p>
        <w:p w14:paraId="61E273C8" w14:textId="77777777" w:rsidR="00260C87" w:rsidRDefault="00260C87">
          <w:pPr>
            <w:pStyle w:val="NoSpacing"/>
            <w:rPr>
              <w:sz w:val="24"/>
            </w:rPr>
          </w:pPr>
        </w:p>
        <w:p w14:paraId="47809AD8" w14:textId="77777777" w:rsidR="00827384" w:rsidRDefault="00827384">
          <w:pPr>
            <w:pStyle w:val="NoSpacing"/>
            <w:rPr>
              <w:sz w:val="24"/>
            </w:rPr>
          </w:pPr>
        </w:p>
        <w:p w14:paraId="2BC12C7B" w14:textId="77777777" w:rsidR="00827384" w:rsidRDefault="00827384">
          <w:pPr>
            <w:pStyle w:val="NoSpacing"/>
            <w:rPr>
              <w:sz w:val="24"/>
            </w:rPr>
          </w:pPr>
        </w:p>
        <w:p w14:paraId="2CD4469F" w14:textId="77777777" w:rsidR="002163EE" w:rsidRDefault="002163EE">
          <w:pPr>
            <w:pStyle w:val="NoSpacing"/>
            <w:rPr>
              <w:sz w:val="24"/>
            </w:rPr>
          </w:pPr>
        </w:p>
        <w:p w14:paraId="66A616BA" w14:textId="77777777" w:rsidR="002163EE" w:rsidRDefault="003156CC" w:rsidP="00693CC4"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44928" behindDoc="0" locked="0" layoutInCell="1" allowOverlap="1" wp14:anchorId="337E33DE" wp14:editId="7AA7B3E7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2441575</wp:posOffset>
                    </wp:positionV>
                    <wp:extent cx="6017341" cy="0"/>
                    <wp:effectExtent l="0" t="0" r="21590" b="19050"/>
                    <wp:wrapNone/>
                    <wp:docPr id="12" name="Straight Connector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6017341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7038AB39" id="Straight Connector 12" o:spid="_x0000_s1026" style="position:absolute;left:0;text-align:left;z-index:2516449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192.25pt" to="473.8pt,1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" strokecolor="#365f91 [2404]">
                    <w10:wrap anchorx="page"/>
                  </v:line>
                </w:pict>
              </mc:Fallback>
            </mc:AlternateContent>
          </w:r>
        </w:p>
      </w:sdtContent>
    </w:sdt>
    <w:p w14:paraId="4BAEE88F" w14:textId="77777777" w:rsidR="00A7206D" w:rsidRDefault="00A7206D">
      <w:pPr>
        <w:rPr>
          <w:b/>
          <w:bCs/>
          <w:color w:val="FFFFFF" w:themeColor="background1"/>
          <w:sz w:val="24"/>
        </w:rPr>
      </w:pPr>
      <w:r>
        <w:rPr>
          <w:b/>
          <w:bCs/>
          <w:color w:val="FFFFFF" w:themeColor="background1"/>
          <w:sz w:val="24"/>
        </w:rPr>
        <w:br w:type="page"/>
      </w:r>
    </w:p>
    <w:p w14:paraId="0CC2DD07" w14:textId="3E4CC1FA" w:rsidR="005F30D1" w:rsidRPr="003156CC" w:rsidRDefault="005F30D1" w:rsidP="005F30D1">
      <w:pPr>
        <w:pStyle w:val="NoSpacing"/>
        <w:shd w:val="clear" w:color="auto" w:fill="365F91" w:themeFill="accent1" w:themeFillShade="BF"/>
        <w:rPr>
          <w:b/>
          <w:bCs/>
          <w:color w:val="FFFFFF" w:themeColor="background1"/>
          <w:sz w:val="24"/>
        </w:rPr>
      </w:pPr>
      <w:r>
        <w:rPr>
          <w:b/>
          <w:bCs/>
          <w:color w:val="FFFFFF" w:themeColor="background1"/>
          <w:sz w:val="24"/>
        </w:rPr>
        <w:lastRenderedPageBreak/>
        <w:t xml:space="preserve">  </w:t>
      </w:r>
      <w:r w:rsidRPr="003156CC">
        <w:rPr>
          <w:b/>
          <w:bCs/>
          <w:color w:val="FFFFFF" w:themeColor="background1"/>
          <w:sz w:val="24"/>
        </w:rPr>
        <w:t>Site</w:t>
      </w:r>
      <w:r w:rsidR="00BF5DB2">
        <w:rPr>
          <w:b/>
          <w:bCs/>
          <w:color w:val="FFFFFF" w:themeColor="background1"/>
          <w:sz w:val="24"/>
        </w:rPr>
        <w:t>m</w:t>
      </w:r>
      <w:r>
        <w:rPr>
          <w:b/>
          <w:bCs/>
          <w:color w:val="FFFFFF" w:themeColor="background1"/>
          <w:sz w:val="24"/>
        </w:rPr>
        <w:t>ap</w:t>
      </w:r>
      <w:r w:rsidRPr="003156CC">
        <w:rPr>
          <w:b/>
          <w:bCs/>
          <w:color w:val="FFFFFF" w:themeColor="background1"/>
          <w:sz w:val="24"/>
        </w:rPr>
        <w:t>:</w:t>
      </w:r>
    </w:p>
    <w:p w14:paraId="2AA607E5" w14:textId="6406B5D2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3E89B86E" w14:textId="1842CB8E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44751E71" w14:textId="77777777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5C1D9DA8" w14:textId="7F5DC24C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7736103E" w14:textId="7B55D175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701A0F09" w14:textId="77777777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32BFB77E" w14:textId="77777777" w:rsid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7FEF33E9" w14:textId="77777777" w:rsidR="003156CC" w:rsidRPr="003156CC" w:rsidRDefault="003156CC" w:rsidP="003156CC">
      <w:pPr>
        <w:pStyle w:val="NoSpacing"/>
        <w:rPr>
          <w:color w:val="595959" w:themeColor="text1" w:themeTint="A6"/>
          <w:sz w:val="24"/>
        </w:rPr>
      </w:pPr>
    </w:p>
    <w:p w14:paraId="16A77B5E" w14:textId="6FACA9B6" w:rsidR="003156CC" w:rsidRDefault="003156CC">
      <w:pPr>
        <w:pStyle w:val="Heading1"/>
        <w:rPr>
          <w:rStyle w:val="Heading1Char"/>
        </w:rPr>
      </w:pPr>
    </w:p>
    <w:p w14:paraId="3234733B" w14:textId="77777777" w:rsidR="003156CC" w:rsidRDefault="003156CC" w:rsidP="003156CC"/>
    <w:p w14:paraId="21356D1C" w14:textId="77777777" w:rsidR="003156CC" w:rsidRDefault="003156CC" w:rsidP="003156CC"/>
    <w:p w14:paraId="19A79A60" w14:textId="77777777" w:rsidR="003156CC" w:rsidRDefault="003156CC" w:rsidP="003156CC"/>
    <w:bookmarkEnd w:id="4"/>
    <w:bookmarkEnd w:id="3"/>
    <w:bookmarkEnd w:id="2"/>
    <w:bookmarkEnd w:id="1"/>
    <w:bookmarkEnd w:id="0"/>
    <w:p w14:paraId="4DDA0820" w14:textId="77777777" w:rsidR="002163EE" w:rsidRDefault="002163EE" w:rsidP="003156CC">
      <w:pPr>
        <w:pStyle w:val="Heading1"/>
      </w:pPr>
    </w:p>
    <w:p w14:paraId="407696C1" w14:textId="77777777" w:rsidR="005F30D1" w:rsidRDefault="005F30D1" w:rsidP="005F30D1"/>
    <w:p w14:paraId="20824FDE" w14:textId="77777777" w:rsidR="005F30D1" w:rsidRDefault="005F30D1" w:rsidP="005F30D1"/>
    <w:p w14:paraId="423EC4C0" w14:textId="77777777" w:rsidR="005F30D1" w:rsidRDefault="005F30D1" w:rsidP="005F30D1"/>
    <w:p w14:paraId="7D0ED010" w14:textId="77777777" w:rsidR="005F30D1" w:rsidRDefault="005F30D1" w:rsidP="005F30D1"/>
    <w:p w14:paraId="3C50FF9B" w14:textId="77777777" w:rsidR="005F30D1" w:rsidRDefault="005F30D1" w:rsidP="005F30D1"/>
    <w:p w14:paraId="0A6AB8A6" w14:textId="77777777" w:rsidR="005F30D1" w:rsidRDefault="005F30D1" w:rsidP="005F30D1"/>
    <w:p w14:paraId="3B3A7BE4" w14:textId="77777777" w:rsidR="005F30D1" w:rsidRDefault="005F30D1" w:rsidP="005F30D1"/>
    <w:p w14:paraId="4DAFAD86" w14:textId="77777777" w:rsidR="005F30D1" w:rsidRDefault="005F30D1" w:rsidP="005F30D1"/>
    <w:p w14:paraId="67A0C365" w14:textId="77777777" w:rsidR="005F30D1" w:rsidRDefault="005F30D1" w:rsidP="005F30D1"/>
    <w:p w14:paraId="1D74F21B" w14:textId="77777777" w:rsidR="005F30D1" w:rsidRDefault="005F30D1" w:rsidP="005F30D1"/>
    <w:p w14:paraId="2A78A551" w14:textId="77777777" w:rsidR="005F30D1" w:rsidRDefault="005F30D1" w:rsidP="005F30D1"/>
    <w:p w14:paraId="716ACE0B" w14:textId="77777777" w:rsidR="005F30D1" w:rsidRDefault="005F30D1" w:rsidP="005F30D1"/>
    <w:p w14:paraId="71D3CC2F" w14:textId="77777777" w:rsidR="00A7206D" w:rsidRDefault="00A7206D">
      <w:pPr>
        <w:rPr>
          <w:b/>
          <w:bCs/>
          <w:color w:val="FFFFFF" w:themeColor="background1"/>
          <w:sz w:val="24"/>
        </w:rPr>
      </w:pPr>
      <w:r>
        <w:rPr>
          <w:b/>
          <w:bCs/>
          <w:color w:val="FFFFFF" w:themeColor="background1"/>
          <w:sz w:val="24"/>
        </w:rPr>
        <w:br w:type="page"/>
      </w:r>
    </w:p>
    <w:p w14:paraId="3327F748" w14:textId="554C793C" w:rsidR="005F30D1" w:rsidRPr="003156CC" w:rsidRDefault="005F30D1" w:rsidP="00827384">
      <w:pPr>
        <w:pStyle w:val="NoSpacing"/>
        <w:shd w:val="clear" w:color="auto" w:fill="365F91" w:themeFill="accent1" w:themeFillShade="BF"/>
        <w:rPr>
          <w:b/>
          <w:bCs/>
          <w:color w:val="FFFFFF" w:themeColor="background1"/>
          <w:sz w:val="24"/>
        </w:rPr>
      </w:pPr>
      <w:r>
        <w:rPr>
          <w:b/>
          <w:bCs/>
          <w:color w:val="FFFFFF" w:themeColor="background1"/>
          <w:sz w:val="24"/>
        </w:rPr>
        <w:lastRenderedPageBreak/>
        <w:t xml:space="preserve">  </w:t>
      </w:r>
      <w:r w:rsidR="00827384">
        <w:rPr>
          <w:b/>
          <w:bCs/>
          <w:color w:val="FFFFFF" w:themeColor="background1"/>
          <w:sz w:val="24"/>
        </w:rPr>
        <w:t>Pages Layout</w:t>
      </w:r>
      <w:r w:rsidRPr="003156CC">
        <w:rPr>
          <w:b/>
          <w:bCs/>
          <w:color w:val="FFFFFF" w:themeColor="background1"/>
          <w:sz w:val="24"/>
        </w:rPr>
        <w:t>:</w:t>
      </w:r>
    </w:p>
    <w:p w14:paraId="1F464BBE" w14:textId="2535FB68" w:rsidR="005F30D1" w:rsidRDefault="005F30D1" w:rsidP="005F30D1">
      <w:pPr>
        <w:rPr>
          <w:rFonts w:asciiTheme="majorHAnsi" w:hAnsiTheme="majorHAnsi"/>
          <w:color w:val="E36C0A" w:themeColor="accent6" w:themeShade="BF"/>
          <w:sz w:val="24"/>
          <w:szCs w:val="24"/>
        </w:rPr>
      </w:pPr>
      <w:r w:rsidRPr="005F30D1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Page1: </w:t>
      </w:r>
      <w:r>
        <w:rPr>
          <w:rFonts w:asciiTheme="majorHAnsi" w:hAnsiTheme="majorHAnsi"/>
          <w:color w:val="E36C0A" w:themeColor="accent6" w:themeShade="BF"/>
          <w:sz w:val="24"/>
          <w:szCs w:val="24"/>
        </w:rPr>
        <w:t>Home</w:t>
      </w:r>
      <w:r w:rsidR="008B339B">
        <w:rPr>
          <w:rFonts w:asciiTheme="majorHAnsi" w:hAnsiTheme="majorHAnsi"/>
          <w:color w:val="E36C0A" w:themeColor="accent6" w:themeShade="BF"/>
          <w:sz w:val="24"/>
          <w:szCs w:val="24"/>
        </w:rPr>
        <w:t>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27384" w14:paraId="7EC8182F" w14:textId="77777777" w:rsidTr="008273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66D46F8B" w14:textId="77777777" w:rsidR="00827384" w:rsidRPr="00827384" w:rsidRDefault="00827384" w:rsidP="00827384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27384" w14:paraId="06B572B4" w14:textId="77777777" w:rsidTr="0082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D54CA78" w14:textId="6E26B3E8" w:rsidR="00827384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70528" behindDoc="0" locked="0" layoutInCell="1" allowOverlap="1" wp14:anchorId="5DD0B48E" wp14:editId="6662998A">
                  <wp:simplePos x="0" y="0"/>
                  <wp:positionH relativeFrom="column">
                    <wp:posOffset>1203960</wp:posOffset>
                  </wp:positionH>
                  <wp:positionV relativeFrom="paragraph">
                    <wp:posOffset>67945</wp:posOffset>
                  </wp:positionV>
                  <wp:extent cx="2987040" cy="6651208"/>
                  <wp:effectExtent l="19050" t="19050" r="22860" b="16510"/>
                  <wp:wrapNone/>
                  <wp:docPr id="3568680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868028" name="Picture 3568680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665120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E84021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F0DFFF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CE0158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116604B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278D01F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FD51BEA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D9CB427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FB81556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4173D90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C70AA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63E5DD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9CB1C5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5309596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F6DD5A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5240009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C6DB88A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6D00587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336EB0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6FF0E7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23EBFF2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C516C67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EDB0055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255AB75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EBF51D7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57126C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ECF05C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AA1956E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EE67D1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C118203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27384" w14:paraId="22478544" w14:textId="77777777" w:rsidTr="0082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9FE0D0C" w14:textId="77777777" w:rsidR="00827384" w:rsidRPr="00827384" w:rsidRDefault="00827384" w:rsidP="00827384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27384" w14:paraId="32AA1EA1" w14:textId="77777777" w:rsidTr="008273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1375599" w14:textId="343A4202" w:rsidR="00827384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3A0318C6" wp14:editId="612BBF9B">
                  <wp:simplePos x="0" y="0"/>
                  <wp:positionH relativeFrom="column">
                    <wp:posOffset>1099626</wp:posOffset>
                  </wp:positionH>
                  <wp:positionV relativeFrom="paragraph">
                    <wp:posOffset>33900</wp:posOffset>
                  </wp:positionV>
                  <wp:extent cx="3461822" cy="7148146"/>
                  <wp:effectExtent l="19050" t="19050" r="24765" b="15240"/>
                  <wp:wrapNone/>
                  <wp:docPr id="715807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807522" name="Picture 7158075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545" cy="718474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2DB9EAE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E6359B9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475BFE2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44F2B5A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C3EE4E7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E03727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1DF62B6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1DFDDEF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B44C128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7D52B2E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3E8F4BD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42EFC0E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2BC8FD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234ECD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A1AFFEA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A5006C5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5FE1896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1A146A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9A9DEC0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B8E5316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7D19D5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468428B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3CDF0C1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89C2857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F6085D4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883053B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163AB5C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554859A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11FD38A" w14:textId="77777777" w:rsidR="007E641A" w:rsidRDefault="007E641A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BB0A6B6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2F88244" w14:textId="77777777" w:rsidR="00827384" w:rsidRDefault="00827384" w:rsidP="0082738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2822ACD0" w14:textId="77777777" w:rsidR="00A7206D" w:rsidRDefault="00A7206D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color w:val="365F91" w:themeColor="accent1" w:themeShade="BF"/>
          <w:sz w:val="24"/>
          <w:szCs w:val="24"/>
        </w:rPr>
        <w:br w:type="page"/>
      </w:r>
    </w:p>
    <w:p w14:paraId="35A6B056" w14:textId="1D10B680" w:rsidR="00827384" w:rsidRDefault="00827384" w:rsidP="58EB273E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9A5094">
        <w:rPr>
          <w:rFonts w:asciiTheme="majorHAnsi" w:hAnsiTheme="majorHAnsi"/>
          <w:color w:val="365F91" w:themeColor="accent1" w:themeShade="BF"/>
          <w:sz w:val="24"/>
          <w:szCs w:val="24"/>
        </w:rPr>
        <w:t>2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8B339B">
        <w:rPr>
          <w:rFonts w:asciiTheme="majorHAnsi" w:hAnsiTheme="majorHAnsi"/>
          <w:color w:val="E36C0A" w:themeColor="accent6" w:themeShade="BF"/>
          <w:sz w:val="24"/>
          <w:szCs w:val="24"/>
        </w:rPr>
        <w:t>Course</w:t>
      </w:r>
      <w:r w:rsidR="00AD2C36">
        <w:rPr>
          <w:rFonts w:asciiTheme="majorHAnsi" w:hAnsiTheme="majorHAnsi"/>
          <w:color w:val="E36C0A" w:themeColor="accent6" w:themeShade="BF"/>
          <w:sz w:val="24"/>
          <w:szCs w:val="24"/>
        </w:rPr>
        <w:t>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27384" w14:paraId="43E08077" w14:textId="77777777" w:rsidTr="00A77A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6C7A3B7" w14:textId="5CD2BBFF" w:rsidR="00827384" w:rsidRPr="00827384" w:rsidRDefault="00827384" w:rsidP="00A77A13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  <w:r w:rsidR="00B175BD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 xml:space="preserve">  </w:t>
            </w:r>
          </w:p>
        </w:tc>
      </w:tr>
      <w:tr w:rsidR="00827384" w14:paraId="28695AD7" w14:textId="77777777" w:rsidTr="00A77A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0BB2BFD" w14:textId="4EA14804" w:rsidR="00827384" w:rsidRDefault="00BD082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2096" behindDoc="0" locked="0" layoutInCell="1" allowOverlap="1" wp14:anchorId="0BC1CFAD" wp14:editId="095EFE74">
                  <wp:simplePos x="0" y="0"/>
                  <wp:positionH relativeFrom="column">
                    <wp:posOffset>429111</wp:posOffset>
                  </wp:positionH>
                  <wp:positionV relativeFrom="paragraph">
                    <wp:posOffset>38548</wp:posOffset>
                  </wp:positionV>
                  <wp:extent cx="5193220" cy="6908800"/>
                  <wp:effectExtent l="19050" t="19050" r="26670" b="25400"/>
                  <wp:wrapNone/>
                  <wp:docPr id="752768691" name="Picture 1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768691" name="Picture 12" descr="A screenshot of a phone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220" cy="69088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B6ECB67" w14:textId="1F27A2E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6FC1555" w14:textId="73075C00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2EBB698" w14:textId="6BC74FA0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8E6B030" w14:textId="7B769B65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409B2E5" w14:textId="4E0E4150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B072332" w14:textId="38E477F5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E93E653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DA74BCB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FFB836A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0C31917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07F485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B691065" w14:textId="77777777" w:rsidR="009A5094" w:rsidRDefault="009A509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64B5DAC" w14:textId="77777777" w:rsidR="000C771F" w:rsidRDefault="000C771F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13127B7" w14:textId="77777777" w:rsidR="000C771F" w:rsidRDefault="000C771F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E421D4A" w14:textId="77777777" w:rsidR="000C771F" w:rsidRDefault="000C771F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5BDF518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28BF01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68B9CFC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D5C0143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BE6B08D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E514196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53D75FE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5860B56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A4CD704" w14:textId="77777777" w:rsidR="001E62F8" w:rsidRDefault="001E62F8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9F1F284" w14:textId="77777777" w:rsidR="001E62F8" w:rsidRDefault="001E62F8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155A01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B78CA3D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D5FF305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973B86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0ED3343" w14:textId="77777777" w:rsidR="00F5695A" w:rsidRDefault="00F5695A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81EBA93" w14:textId="31AF1854" w:rsidR="00783F51" w:rsidRDefault="002E5ECF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lastRenderedPageBreak/>
              <w:drawing>
                <wp:anchor distT="0" distB="0" distL="114300" distR="114300" simplePos="0" relativeHeight="251653120" behindDoc="0" locked="0" layoutInCell="1" allowOverlap="1" wp14:anchorId="16EAEA82" wp14:editId="1C546669">
                  <wp:simplePos x="0" y="0"/>
                  <wp:positionH relativeFrom="column">
                    <wp:posOffset>684764</wp:posOffset>
                  </wp:positionH>
                  <wp:positionV relativeFrom="paragraph">
                    <wp:posOffset>79794</wp:posOffset>
                  </wp:positionV>
                  <wp:extent cx="4753186" cy="7466909"/>
                  <wp:effectExtent l="19050" t="19050" r="9525" b="20320"/>
                  <wp:wrapNone/>
                  <wp:docPr id="1416439609" name="Picture 1416439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439609" name="Picture 141643960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3186" cy="746690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836E322" w14:textId="7DCCB7AB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6605D4" w14:textId="0213842D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AE7AC7" w14:textId="70F84722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2F7776A" w14:textId="0DF07ABC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47DD257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00BEE20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6CA6B7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5D21EBF" w14:textId="35700F21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E657481" w14:textId="71E717AC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919C40" w14:textId="62F5FB1F" w:rsidR="00783F51" w:rsidRDefault="002F54AE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6EAE17B" wp14:editId="11966F89">
                      <wp:simplePos x="0" y="0"/>
                      <wp:positionH relativeFrom="column">
                        <wp:posOffset>3758580</wp:posOffset>
                      </wp:positionH>
                      <wp:positionV relativeFrom="paragraph">
                        <wp:posOffset>16510</wp:posOffset>
                      </wp:positionV>
                      <wp:extent cx="1241946" cy="1828800"/>
                      <wp:effectExtent l="0" t="0" r="0" b="0"/>
                      <wp:wrapNone/>
                      <wp:docPr id="78743998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1946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8A38586" w14:textId="6CBD9810" w:rsidR="00E7064E" w:rsidRPr="002F54AE" w:rsidRDefault="00E8293B" w:rsidP="002F54AE">
                                  <w:pPr>
                                    <w:jc w:val="center"/>
                                    <w:rPr>
                                      <w:color w:val="808080" w:themeColor="background1" w:themeShade="80"/>
                                      <w:sz w:val="2"/>
                                      <w:szCs w:val="2"/>
                                    </w:rPr>
                                  </w:pPr>
                                  <w:r w:rsidRPr="002F54AE">
                                    <w:rPr>
                                      <w:rFonts w:asciiTheme="majorHAnsi" w:hAnsiTheme="majorHAnsi"/>
                                      <w:color w:val="808080" w:themeColor="background1" w:themeShade="80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On hover a</w:t>
                                  </w:r>
                                  <w:r w:rsidR="002F54AE" w:rsidRPr="002F54AE">
                                    <w:rPr>
                                      <w:rFonts w:asciiTheme="majorHAnsi" w:hAnsiTheme="majorHAnsi"/>
                                      <w:color w:val="808080" w:themeColor="background1" w:themeShade="80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 appropriate text will be shown.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6EAE17B" id="Text Box 1" o:spid="_x0000_s1027" type="#_x0000_t202" style="position:absolute;margin-left:295.95pt;margin-top:1.3pt;width:97.8pt;height:2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" filled="f" stroked="f">
                      <v:textbox style="mso-fit-shape-to-text:t">
                        <w:txbxContent>
                          <w:p w14:paraId="78A38586" w14:textId="6CBD9810" w:rsidR="00E7064E" w:rsidRPr="002F54AE" w:rsidRDefault="00E8293B" w:rsidP="002F54AE">
                            <w:pPr>
                              <w:jc w:val="center"/>
                              <w:rPr>
                                <w:color w:val="808080" w:themeColor="background1" w:themeShade="80"/>
                                <w:sz w:val="2"/>
                                <w:szCs w:val="2"/>
                              </w:rPr>
                            </w:pPr>
                            <w:r w:rsidRPr="002F54AE">
                              <w:rPr>
                                <w:rFonts w:asciiTheme="majorHAnsi" w:hAnsiTheme="majorHAnsi"/>
                                <w:color w:val="808080" w:themeColor="background1" w:themeShade="8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 hover a</w:t>
                            </w:r>
                            <w:r w:rsidR="002F54AE" w:rsidRPr="002F54AE">
                              <w:rPr>
                                <w:rFonts w:asciiTheme="majorHAnsi" w:hAnsiTheme="majorHAnsi"/>
                                <w:color w:val="808080" w:themeColor="background1" w:themeShade="8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 appropriate text will be shown.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D38BAD" w14:textId="012BD7BB" w:rsidR="00783F51" w:rsidRDefault="00DE462F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4643BD6" wp14:editId="3A8EC132">
                      <wp:simplePos x="0" y="0"/>
                      <wp:positionH relativeFrom="column">
                        <wp:posOffset>3621405</wp:posOffset>
                      </wp:positionH>
                      <wp:positionV relativeFrom="paragraph">
                        <wp:posOffset>146035</wp:posOffset>
                      </wp:positionV>
                      <wp:extent cx="281354" cy="5210"/>
                      <wp:effectExtent l="0" t="63500" r="0" b="71120"/>
                      <wp:wrapNone/>
                      <wp:docPr id="1859572080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81354" cy="521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D3C0A0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3" o:spid="_x0000_s1026" type="#_x0000_t32" style="position:absolute;left:0;text-align:left;margin-left:285.15pt;margin-top:11.5pt;width:22.15pt;height:.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" strokecolor="#7f7f7f [1612]">
                      <v:stroke endarrow="block"/>
                    </v:shape>
                  </w:pict>
                </mc:Fallback>
              </mc:AlternateContent>
            </w: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86353B6" wp14:editId="15ECDAB3">
                      <wp:simplePos x="0" y="0"/>
                      <wp:positionH relativeFrom="column">
                        <wp:posOffset>3518535</wp:posOffset>
                      </wp:positionH>
                      <wp:positionV relativeFrom="paragraph">
                        <wp:posOffset>71879</wp:posOffset>
                      </wp:positionV>
                      <wp:extent cx="143220" cy="159745"/>
                      <wp:effectExtent l="0" t="0" r="28575" b="12065"/>
                      <wp:wrapNone/>
                      <wp:docPr id="630079721" name="Right Brac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220" cy="15974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50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63C3C3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21" o:spid="_x0000_s1026" type="#_x0000_t88" style="position:absolute;left:0;text-align:left;margin-left:277.05pt;margin-top:5.65pt;width:11.3pt;height:12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" adj="1614" strokecolor="#7f7f7f [1612]"/>
                  </w:pict>
                </mc:Fallback>
              </mc:AlternateContent>
            </w:r>
          </w:p>
          <w:p w14:paraId="27EA84FF" w14:textId="764ACADB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41DD67A" w14:textId="58DE4B2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8E07262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C133483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C957147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70377BC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9F7C74F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75692D1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F721EE2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97561DE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5ADB803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D640151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AC69D4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AB231A4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5B4722E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C06CCAF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10F904B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E04C6E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F470486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F5E39CD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C09FE64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EE5616" w14:textId="77777777" w:rsidR="00783F51" w:rsidRDefault="00783F51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27384" w14:paraId="53318D3B" w14:textId="77777777" w:rsidTr="00A77A1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CCEC391" w14:textId="77777777" w:rsidR="00827384" w:rsidRPr="00827384" w:rsidRDefault="00827384" w:rsidP="00A77A13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27384" w14:paraId="74E1D247" w14:textId="77777777" w:rsidTr="00DC69D5">
        <w:trPr>
          <w:trHeight w:val="60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175D08D" w14:textId="1B629AD0" w:rsidR="00827384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1" wp14:anchorId="30D9E0B3" wp14:editId="1802F5A5">
                  <wp:simplePos x="0" y="0"/>
                  <wp:positionH relativeFrom="column">
                    <wp:posOffset>853440</wp:posOffset>
                  </wp:positionH>
                  <wp:positionV relativeFrom="paragraph">
                    <wp:posOffset>12547</wp:posOffset>
                  </wp:positionV>
                  <wp:extent cx="4431665" cy="7134330"/>
                  <wp:effectExtent l="19050" t="19050" r="26035" b="28575"/>
                  <wp:wrapNone/>
                  <wp:docPr id="77922330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223300" name="Picture 77922330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577" cy="713901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3FCE72C9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E166062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B7C87DC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374F14B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8599326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F6F0EE3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F32E52" w14:textId="77777777" w:rsidR="00827384" w:rsidRDefault="00827384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9C952F3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48EACEC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34483E2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5CE1AC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B7D21B3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0BE86B5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7342AD7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5211C51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BD5A63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0D1C20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5F7C4B7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9083CBA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C72B746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C549408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4303919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8B55FD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77D3BEB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A82F750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D7E58B6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30F333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A4830E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AD8CE55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7B3ED3F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9B24DB" w14:textId="77777777" w:rsidR="00056EC2" w:rsidRDefault="00056EC2" w:rsidP="00A77A13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39B3FA26" w14:textId="7D6E8741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9A5094">
        <w:rPr>
          <w:rFonts w:asciiTheme="majorHAnsi" w:hAnsiTheme="majorHAnsi"/>
          <w:color w:val="365F91" w:themeColor="accent1" w:themeShade="BF"/>
          <w:sz w:val="24"/>
          <w:szCs w:val="24"/>
        </w:rPr>
        <w:t>3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565A81">
        <w:rPr>
          <w:rFonts w:asciiTheme="majorHAnsi" w:hAnsiTheme="majorHAnsi"/>
          <w:color w:val="E36C0A" w:themeColor="accent6" w:themeShade="BF"/>
          <w:sz w:val="24"/>
          <w:szCs w:val="24"/>
        </w:rPr>
        <w:t>Tutor</w:t>
      </w:r>
      <w:r w:rsidR="00AD2C36">
        <w:rPr>
          <w:rFonts w:asciiTheme="majorHAnsi" w:hAnsiTheme="majorHAnsi"/>
          <w:color w:val="E36C0A" w:themeColor="accent6" w:themeShade="BF"/>
          <w:sz w:val="24"/>
          <w:szCs w:val="24"/>
        </w:rPr>
        <w:t>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66064D5E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89061D7" w14:textId="7FEE6F69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3D68270A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AD30E4E" w14:textId="1447B350" w:rsidR="008B339B" w:rsidRDefault="00321ED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71552" behindDoc="0" locked="0" layoutInCell="1" allowOverlap="1" wp14:anchorId="5ECD8C27" wp14:editId="6FA9231D">
                  <wp:simplePos x="0" y="0"/>
                  <wp:positionH relativeFrom="page">
                    <wp:posOffset>467995</wp:posOffset>
                  </wp:positionH>
                  <wp:positionV relativeFrom="paragraph">
                    <wp:posOffset>16510</wp:posOffset>
                  </wp:positionV>
                  <wp:extent cx="5365750" cy="3312795"/>
                  <wp:effectExtent l="19050" t="19050" r="25400" b="20955"/>
                  <wp:wrapNone/>
                  <wp:docPr id="1798018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018506" name="Picture 179801850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692" cy="33362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D8832E" w14:textId="5FD27DC3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62D4211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14C758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D454603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59B9AB7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D8B05BE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9682AC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C3D1B0F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F43EC55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BCE699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8B4E71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  <w:rtl/>
              </w:rPr>
            </w:pPr>
          </w:p>
          <w:p w14:paraId="0971CF5B" w14:textId="77777777" w:rsidR="00321EDC" w:rsidRDefault="00321ED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  <w:rtl/>
              </w:rPr>
            </w:pPr>
          </w:p>
          <w:p w14:paraId="3D09E56D" w14:textId="77777777" w:rsidR="00321EDC" w:rsidRDefault="00321ED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F117FFE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43035FD0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FAE7675" w14:textId="55DB6049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t>Wireframe</w:t>
            </w:r>
          </w:p>
        </w:tc>
      </w:tr>
      <w:tr w:rsidR="008B339B" w14:paraId="575B685E" w14:textId="77777777" w:rsidTr="00AD2C36">
        <w:trPr>
          <w:trHeight w:val="5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4D3240B" w14:textId="0279D527" w:rsidR="008B339B" w:rsidRDefault="007E641A" w:rsidP="009F01C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49024" behindDoc="0" locked="0" layoutInCell="1" allowOverlap="1" wp14:anchorId="4E165341" wp14:editId="5DF2D161">
                  <wp:simplePos x="0" y="0"/>
                  <wp:positionH relativeFrom="column">
                    <wp:posOffset>288290</wp:posOffset>
                  </wp:positionH>
                  <wp:positionV relativeFrom="paragraph">
                    <wp:posOffset>58420</wp:posOffset>
                  </wp:positionV>
                  <wp:extent cx="5499735" cy="3340074"/>
                  <wp:effectExtent l="19050" t="19050" r="24765" b="13335"/>
                  <wp:wrapNone/>
                  <wp:docPr id="151501183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5011835" name="Picture 4"/>
                          <pic:cNvPicPr/>
                        </pic:nvPicPr>
                        <pic:blipFill rotWithShape="1">
                          <a:blip r:embed="rId17"/>
                          <a:srcRect r="5700"/>
                          <a:stretch/>
                        </pic:blipFill>
                        <pic:spPr bwMode="auto">
                          <a:xfrm>
                            <a:off x="0" y="0"/>
                            <a:ext cx="5499735" cy="334007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CE889A" w14:textId="25BA9884" w:rsidR="008B339B" w:rsidRDefault="008B339B" w:rsidP="009F01C4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494D68A2" w14:textId="3BC07E00" w:rsidR="008B339B" w:rsidRDefault="008B339B" w:rsidP="00827384"/>
    <w:p w14:paraId="42357A5D" w14:textId="01F4DED6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>Page</w:t>
      </w:r>
      <w:r w:rsidR="00AD2C36">
        <w:rPr>
          <w:rFonts w:asciiTheme="majorHAnsi" w:hAnsiTheme="majorHAnsi"/>
          <w:color w:val="365F91" w:themeColor="accent1" w:themeShade="BF"/>
          <w:sz w:val="24"/>
          <w:szCs w:val="24"/>
        </w:rPr>
        <w:t>4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AD2C36" w:rsidRPr="00AD2C36">
        <w:rPr>
          <w:rFonts w:asciiTheme="majorHAnsi" w:hAnsiTheme="majorHAnsi"/>
          <w:color w:val="E36C0A" w:themeColor="accent6" w:themeShade="BF"/>
          <w:sz w:val="24"/>
          <w:szCs w:val="24"/>
        </w:rPr>
        <w:t>Administrator dashboard.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6AC77AAA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8A41BB4" w14:textId="77777777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19AA2798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01B9C765" w14:textId="2829896B" w:rsidR="008B339B" w:rsidRDefault="00281F7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5C899008" wp14:editId="5341A27A">
                  <wp:simplePos x="0" y="0"/>
                  <wp:positionH relativeFrom="column">
                    <wp:posOffset>1310640</wp:posOffset>
                  </wp:positionH>
                  <wp:positionV relativeFrom="paragraph">
                    <wp:posOffset>-218440</wp:posOffset>
                  </wp:positionV>
                  <wp:extent cx="2729552" cy="7162776"/>
                  <wp:effectExtent l="19050" t="19050" r="13970" b="19685"/>
                  <wp:wrapNone/>
                  <wp:docPr id="116284513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45132" name="Picture 116284513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521" cy="7194186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23161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012D370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D4635D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98B93BA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AAF29A1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CDCBDE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B6E64DE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5206E9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83F7DCF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6CA37B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6C7D580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289A30C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06892D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73C89C9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D73131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5072EC3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450CAF5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949B5AB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A11312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C5D847B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5D814D0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6AF265E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8736DD6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E8A8DC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50D4513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663B90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EB3D5C1" w14:textId="77777777" w:rsidR="00D55833" w:rsidRDefault="00D5583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ED6362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B56528F" w14:textId="77777777" w:rsidR="00FE6D7C" w:rsidRDefault="00FE6D7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1D3F04A9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FBDBE6C" w14:textId="77777777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5348C285" w14:textId="77777777" w:rsidTr="00FE6D7C">
        <w:trPr>
          <w:trHeight w:val="11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5A28F8E" w14:textId="77C1FF88" w:rsidR="008B339B" w:rsidRDefault="00D0343E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0048" behindDoc="0" locked="0" layoutInCell="1" allowOverlap="1" wp14:anchorId="7325ED47" wp14:editId="47576B93">
                  <wp:simplePos x="0" y="0"/>
                  <wp:positionH relativeFrom="margin">
                    <wp:posOffset>1223010</wp:posOffset>
                  </wp:positionH>
                  <wp:positionV relativeFrom="margin">
                    <wp:posOffset>0</wp:posOffset>
                  </wp:positionV>
                  <wp:extent cx="3016250" cy="7350760"/>
                  <wp:effectExtent l="19050" t="19050" r="12700" b="21590"/>
                  <wp:wrapSquare wrapText="bothSides"/>
                  <wp:docPr id="173868996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689969" name="Picture 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735076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869EAFE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268D2CA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A6B51EA" w14:textId="48CECCE2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232899A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D59BB4" w14:textId="475D170E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C34288" w14:textId="6E4673B0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5DC025E" w14:textId="2BF271A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453BB5F" w14:textId="76A52DB5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B480294" w14:textId="74DCF46C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497C427" w14:textId="262CFC26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D4CE495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9EA0EDA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32390D42" w14:textId="572655EF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FE6D7C">
        <w:rPr>
          <w:rFonts w:asciiTheme="majorHAnsi" w:hAnsiTheme="majorHAnsi"/>
          <w:color w:val="365F91" w:themeColor="accent1" w:themeShade="BF"/>
          <w:sz w:val="24"/>
          <w:szCs w:val="24"/>
        </w:rPr>
        <w:t>5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FE6D7C" w:rsidRPr="00FE6D7C">
        <w:rPr>
          <w:rFonts w:asciiTheme="majorHAnsi" w:hAnsiTheme="majorHAnsi"/>
          <w:color w:val="E36C0A" w:themeColor="accent6" w:themeShade="BF"/>
          <w:sz w:val="24"/>
          <w:szCs w:val="24"/>
        </w:rPr>
        <w:t>Schedule.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1325FE7F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1BE789D" w14:textId="252BED03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7501DEF8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6B18AD3" w14:textId="1760C749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4144" behindDoc="0" locked="0" layoutInCell="1" allowOverlap="1" wp14:anchorId="038738DD" wp14:editId="6CE97B72">
                  <wp:simplePos x="0" y="0"/>
                  <wp:positionH relativeFrom="column">
                    <wp:posOffset>332741</wp:posOffset>
                  </wp:positionH>
                  <wp:positionV relativeFrom="paragraph">
                    <wp:posOffset>22860</wp:posOffset>
                  </wp:positionV>
                  <wp:extent cx="5486400" cy="3222625"/>
                  <wp:effectExtent l="19050" t="19050" r="19050" b="15875"/>
                  <wp:wrapNone/>
                  <wp:docPr id="1806158519" name="Picture 14" descr="A screenshot of a sched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158519" name="Picture 14" descr="A screenshot of a schedule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636" cy="322805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0B812" w14:textId="161833FA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E9292DC" w14:textId="206A73C9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198E120" w14:textId="46E56A8C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E0B76D1" w14:textId="05F28715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3DF2A92" w14:textId="6EF4EE8A" w:rsidR="008B339B" w:rsidRDefault="008B339B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0EFB1EC" w14:textId="7759E8F0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911F52E" w14:textId="090F41F1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71AAEE2" w14:textId="56524954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667FDEF" w14:textId="03B3D40B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4B29B9D" w14:textId="0A85ED76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D1C8F66" w14:textId="4C045189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DF2433C" w14:textId="675CDB1F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840DB8" w14:textId="5973FC20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53B5371" w14:textId="519C3BBA" w:rsidR="00E61D14" w:rsidRDefault="00E61D14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556C8EC0" wp14:editId="1F2F7A12">
                  <wp:simplePos x="0" y="0"/>
                  <wp:positionH relativeFrom="column">
                    <wp:posOffset>364491</wp:posOffset>
                  </wp:positionH>
                  <wp:positionV relativeFrom="paragraph">
                    <wp:posOffset>154940</wp:posOffset>
                  </wp:positionV>
                  <wp:extent cx="5454650" cy="3558540"/>
                  <wp:effectExtent l="19050" t="19050" r="12700" b="22860"/>
                  <wp:wrapNone/>
                  <wp:docPr id="1839999868" name="Picture 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999868" name="Picture 31" descr="A screenshot of a compu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0" cy="35585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A5B284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660265E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D61B04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90C88B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252FB4E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1C4D278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A6D6C65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A24165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FB6C0D5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770C66E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0EA4F8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DE7EE70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31CC094" w14:textId="77777777" w:rsidR="002911B1" w:rsidRDefault="002911B1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F716978" w14:textId="77777777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D1B69F6" w14:textId="77777777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6B5BC34" w14:textId="2267DABC" w:rsidR="00692635" w:rsidRDefault="00692635" w:rsidP="00692635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4E6996AF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3D3C641" w14:textId="77777777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3C59675C" w14:textId="77777777" w:rsidTr="00DA3C65">
        <w:trPr>
          <w:trHeight w:val="60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0EB3F81" w14:textId="23952BD3" w:rsidR="001012E8" w:rsidRDefault="001012E8" w:rsidP="00585257">
            <w:pP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56D6A00F" wp14:editId="348DC010">
                  <wp:simplePos x="0" y="0"/>
                  <wp:positionH relativeFrom="column">
                    <wp:posOffset>288290</wp:posOffset>
                  </wp:positionH>
                  <wp:positionV relativeFrom="paragraph">
                    <wp:posOffset>24130</wp:posOffset>
                  </wp:positionV>
                  <wp:extent cx="5488179" cy="3837940"/>
                  <wp:effectExtent l="19050" t="19050" r="17780" b="10160"/>
                  <wp:wrapNone/>
                  <wp:docPr id="47239210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392105" name="Picture 19"/>
                          <pic:cNvPicPr/>
                        </pic:nvPicPr>
                        <pic:blipFill rotWithShape="1">
                          <a:blip r:embed="rId22"/>
                          <a:srcRect r="6933"/>
                          <a:stretch/>
                        </pic:blipFill>
                        <pic:spPr bwMode="auto">
                          <a:xfrm>
                            <a:off x="0" y="0"/>
                            <a:ext cx="5488179" cy="38379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3C6A711" w14:textId="2CFDE70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7041BCE" w14:textId="318A3A9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AB8581" w14:textId="466E34D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62D6D45" w14:textId="4837FC41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77F419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6DC483D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BCC07E1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D5713A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09A1AD5" w14:textId="4A94C138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04082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CBA023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6F47C83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59EBE246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498CBE97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238C6E3F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651E4622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1847AC4E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61019477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44E99D1D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36B6B10E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0A833179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3705CC80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670A4448" w14:textId="77777777" w:rsidR="003F692D" w:rsidRDefault="003F692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4D6C8BD9" w14:textId="74832AB4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7A23AA">
        <w:rPr>
          <w:rFonts w:asciiTheme="majorHAnsi" w:hAnsiTheme="majorHAnsi"/>
          <w:color w:val="365F91" w:themeColor="accent1" w:themeShade="BF"/>
          <w:sz w:val="24"/>
          <w:szCs w:val="24"/>
        </w:rPr>
        <w:t>6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DC3D7E" w:rsidRPr="00DC3D7E">
        <w:rPr>
          <w:rFonts w:asciiTheme="majorHAnsi" w:hAnsiTheme="majorHAnsi"/>
          <w:color w:val="E36C0A" w:themeColor="accent6" w:themeShade="BF"/>
          <w:sz w:val="24"/>
          <w:szCs w:val="24"/>
        </w:rPr>
        <w:t xml:space="preserve">Parent </w:t>
      </w:r>
      <w:r w:rsidR="00381D1E">
        <w:rPr>
          <w:rFonts w:asciiTheme="majorHAnsi" w:hAnsiTheme="majorHAnsi"/>
          <w:color w:val="E36C0A" w:themeColor="accent6" w:themeShade="BF"/>
          <w:sz w:val="24"/>
          <w:szCs w:val="24"/>
        </w:rPr>
        <w:t>D</w:t>
      </w:r>
      <w:r w:rsidR="00DC3D7E" w:rsidRPr="00DC3D7E">
        <w:rPr>
          <w:rFonts w:asciiTheme="majorHAnsi" w:hAnsiTheme="majorHAnsi"/>
          <w:color w:val="E36C0A" w:themeColor="accent6" w:themeShade="BF"/>
          <w:sz w:val="24"/>
          <w:szCs w:val="24"/>
        </w:rPr>
        <w:t>ashboard</w:t>
      </w:r>
      <w:r w:rsidR="00381D1E">
        <w:rPr>
          <w:rFonts w:asciiTheme="majorHAnsi" w:hAnsiTheme="majorHAnsi"/>
          <w:color w:val="E36C0A" w:themeColor="accent6" w:themeShade="BF"/>
          <w:sz w:val="24"/>
          <w:szCs w:val="24"/>
        </w:rPr>
        <w:t>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58B5BDEC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83DDF8B" w14:textId="77777777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6A5B4E45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BC8C506" w14:textId="0E8670DE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03B8458" w14:textId="56A49F6E" w:rsidR="008B339B" w:rsidRDefault="003F692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7216" behindDoc="0" locked="0" layoutInCell="1" allowOverlap="1" wp14:anchorId="42275364" wp14:editId="7F4BB1B1">
                  <wp:simplePos x="0" y="0"/>
                  <wp:positionH relativeFrom="column">
                    <wp:posOffset>57368</wp:posOffset>
                  </wp:positionH>
                  <wp:positionV relativeFrom="paragraph">
                    <wp:posOffset>112150</wp:posOffset>
                  </wp:positionV>
                  <wp:extent cx="5959206" cy="5624111"/>
                  <wp:effectExtent l="19050" t="19050" r="22860" b="15240"/>
                  <wp:wrapNone/>
                  <wp:docPr id="163835283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352836" name="Picture 163835283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9206" cy="5624111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5105E6" w14:textId="21544C4D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D5C31E7" w14:textId="592F15C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4F35397" w14:textId="25A7F410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5DABE8A" w14:textId="07BB102D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CCA98C" w14:textId="4220AAF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D912B8A" w14:textId="6F70D9B5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5401225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604D41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248FDC6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E6E139A" w14:textId="77777777" w:rsidR="00C04B9D" w:rsidRDefault="00C04B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61CD3BA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2DDEF51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C960124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FD419BD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D57801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C972764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4DAB4EE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03F56EB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6813EE5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202CE73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685069C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97945A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1C0D6D2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94CF62C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FED8238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E8356A2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043766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2B5A8E8" w14:textId="77777777" w:rsidR="00CF019D" w:rsidRDefault="00CF019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53C6E2C" w14:textId="77777777" w:rsidR="00990AC8" w:rsidRDefault="00990A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04E1CBD4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BD6A76D" w14:textId="5645FAAD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0AE64B0B" w14:textId="77777777" w:rsidTr="00CF019D">
        <w:trPr>
          <w:trHeight w:val="88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5554593" w14:textId="7F91C9B0" w:rsidR="008B339B" w:rsidRDefault="00E47AB3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1072" behindDoc="0" locked="0" layoutInCell="1" allowOverlap="1" wp14:anchorId="07723312" wp14:editId="7FC6D179">
                  <wp:simplePos x="0" y="0"/>
                  <wp:positionH relativeFrom="column">
                    <wp:posOffset>237490</wp:posOffset>
                  </wp:positionH>
                  <wp:positionV relativeFrom="paragraph">
                    <wp:posOffset>62230</wp:posOffset>
                  </wp:positionV>
                  <wp:extent cx="5391150" cy="5434965"/>
                  <wp:effectExtent l="19050" t="19050" r="19050" b="13335"/>
                  <wp:wrapNone/>
                  <wp:docPr id="110331110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311105" name="Picture 1103311105"/>
                          <pic:cNvPicPr/>
                        </pic:nvPicPr>
                        <pic:blipFill rotWithShape="1">
                          <a:blip r:embed="rId24"/>
                          <a:srcRect r="5610"/>
                          <a:stretch/>
                        </pic:blipFill>
                        <pic:spPr bwMode="auto">
                          <a:xfrm>
                            <a:off x="0" y="0"/>
                            <a:ext cx="5391398" cy="543521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35B1623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86CE840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516A72E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ABC984" w14:textId="77777777" w:rsidR="009D5D4A" w:rsidRDefault="009D5D4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0C841F" w14:textId="77777777" w:rsidR="009D5D4A" w:rsidRDefault="009D5D4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1B63ED7" w14:textId="77777777" w:rsidR="009D5D4A" w:rsidRDefault="009D5D4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C2787CF" w14:textId="0F6B0859" w:rsidR="009D5D4A" w:rsidRDefault="009D5D4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11877F1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2BDFF2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DF1D075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0D70FAD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5814920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BDF0C0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6DDDD69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C3D59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48D737EC" w14:textId="77777777" w:rsidR="00CF019D" w:rsidRDefault="00CF019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42155B2F" w14:textId="77777777" w:rsidR="00CF019D" w:rsidRDefault="00CF019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73B62CD6" w14:textId="77777777" w:rsidR="00CF019D" w:rsidRDefault="00CF019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57CBAC63" w14:textId="77777777" w:rsidR="00CF019D" w:rsidRDefault="00CF019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20D6D9EB" w14:textId="77777777" w:rsidR="00CF019D" w:rsidRDefault="00CF019D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54327550" w14:textId="4CF30383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363DCB">
        <w:rPr>
          <w:rFonts w:asciiTheme="majorHAnsi" w:hAnsiTheme="majorHAnsi"/>
          <w:color w:val="365F91" w:themeColor="accent1" w:themeShade="BF"/>
          <w:sz w:val="24"/>
          <w:szCs w:val="24"/>
        </w:rPr>
        <w:t>7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72630A" w:rsidRPr="0072630A">
        <w:rPr>
          <w:rFonts w:asciiTheme="majorHAnsi" w:hAnsiTheme="majorHAnsi"/>
          <w:color w:val="E36C0A" w:themeColor="accent6" w:themeShade="BF"/>
          <w:sz w:val="24"/>
          <w:szCs w:val="24"/>
        </w:rPr>
        <w:t>Register a new kid.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49BBAD4E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ECB5654" w14:textId="77777777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7CCBA2FB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EF4D6DB" w14:textId="4BCD8A5C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1E3588A" w14:textId="69AAD6B5" w:rsidR="008B339B" w:rsidRDefault="00321ED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1C5BF1B2" wp14:editId="59FFD19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187325</wp:posOffset>
                  </wp:positionV>
                  <wp:extent cx="6096000" cy="5066030"/>
                  <wp:effectExtent l="0" t="0" r="0" b="1270"/>
                  <wp:wrapNone/>
                  <wp:docPr id="17083773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37737" name="Picture 17083773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506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9C87CD2" w14:textId="6B6A577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B698A90" w14:textId="2891E3AC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AF57CF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6C81AF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5BEA27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D6C5088" w14:textId="7F90D98B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135469B" w14:textId="77777777" w:rsidR="007B47BE" w:rsidRDefault="007B47BE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CA04E6F" w14:textId="77777777" w:rsidR="007B47BE" w:rsidRDefault="007B47BE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F5A3106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2176ED3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8035E9B" w14:textId="49BCF538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71B29B8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18D7736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02B0DA4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2B42F44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75493A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5BECD2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C3108E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8A3D65A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2AE2FD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BD605AC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57515B2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9FF5AD8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ED3A99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86ADC0F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FC26EE4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27B12F3" w14:textId="77777777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024E83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45144DD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2E23DB57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B386914" w14:textId="109C02E7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0C714C53" w14:textId="77777777" w:rsidTr="00E96CD3">
        <w:trPr>
          <w:trHeight w:val="1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475B285" w14:textId="77B9AB9A" w:rsidR="004D2DE8" w:rsidRDefault="003F692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7456" behindDoc="1" locked="0" layoutInCell="1" allowOverlap="1" wp14:anchorId="28F93CF7" wp14:editId="7B6AC619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26036</wp:posOffset>
                  </wp:positionV>
                  <wp:extent cx="6015355" cy="6972300"/>
                  <wp:effectExtent l="0" t="0" r="4445" b="0"/>
                  <wp:wrapNone/>
                  <wp:docPr id="1322592242" name="Picture 1" descr="A screenshot of a web p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592242" name="Picture 1" descr="A screenshot of a web page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355" cy="697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A6A3E7" w14:textId="123D6119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A84170B" w14:textId="0C840AC5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857BA41" w14:textId="13F399A3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6687C5D" w14:textId="1F3E5A7D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9969779" w14:textId="7481923B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EEA04D0" w14:textId="00F5ABCF" w:rsidR="004D2DE8" w:rsidRDefault="004D2DE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03611CE" w14:textId="6BF747EE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555EC0C" w14:textId="47F1EF4F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C4D4488" w14:textId="27767800" w:rsidR="008B339B" w:rsidRDefault="003F692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5A17828" wp14:editId="44966DD1">
                      <wp:simplePos x="0" y="0"/>
                      <wp:positionH relativeFrom="column">
                        <wp:posOffset>2720340</wp:posOffset>
                      </wp:positionH>
                      <wp:positionV relativeFrom="paragraph">
                        <wp:posOffset>91440</wp:posOffset>
                      </wp:positionV>
                      <wp:extent cx="1828800" cy="520700"/>
                      <wp:effectExtent l="0" t="0" r="0" b="0"/>
                      <wp:wrapNone/>
                      <wp:docPr id="150054977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520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4F7978" w14:textId="169EFE63" w:rsidR="00146D6F" w:rsidRPr="00146D6F" w:rsidRDefault="00146D6F" w:rsidP="00146D6F">
                                  <w:pPr>
                                    <w:spacing w:before="60" w:after="60" w:line="240" w:lineRule="auto"/>
                                    <w:jc w:val="center"/>
                                    <w:rPr>
                                      <w:rFonts w:asciiTheme="majorHAnsi" w:hAnsiTheme="majorHAnsi"/>
                                      <w:color w:val="A6A6A6" w:themeColor="background1" w:themeShade="A6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46D6F">
                                    <w:rPr>
                                      <w:rFonts w:asciiTheme="majorHAnsi" w:hAnsiTheme="majorHAnsi"/>
                                      <w:color w:val="A6A6A6" w:themeColor="background1" w:themeShade="A6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xx/xx/</w:t>
                                  </w:r>
                                  <w:proofErr w:type="spellStart"/>
                                  <w:r w:rsidRPr="00146D6F">
                                    <w:rPr>
                                      <w:rFonts w:asciiTheme="majorHAnsi" w:hAnsiTheme="majorHAnsi"/>
                                      <w:color w:val="A6A6A6" w:themeColor="background1" w:themeShade="A6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xxxx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A17828" id="_x0000_s1028" type="#_x0000_t202" style="position:absolute;margin-left:214.2pt;margin-top:7.2pt;width:2in;height:4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" filled="f" stroked="f">
                      <v:textbox>
                        <w:txbxContent>
                          <w:p w14:paraId="0A4F7978" w14:textId="169EFE63" w:rsidR="00146D6F" w:rsidRPr="00146D6F" w:rsidRDefault="00146D6F" w:rsidP="00146D6F">
                            <w:pPr>
                              <w:spacing w:before="60" w:after="60" w:line="240" w:lineRule="auto"/>
                              <w:jc w:val="center"/>
                              <w:rPr>
                                <w:rFonts w:asciiTheme="majorHAnsi" w:hAnsiTheme="majorHAnsi"/>
                                <w:color w:val="A6A6A6" w:themeColor="background1" w:themeShade="A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46D6F">
                              <w:rPr>
                                <w:rFonts w:asciiTheme="majorHAnsi" w:hAnsiTheme="majorHAnsi"/>
                                <w:color w:val="A6A6A6" w:themeColor="background1" w:themeShade="A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xx/xx/</w:t>
                            </w:r>
                            <w:proofErr w:type="spellStart"/>
                            <w:r w:rsidRPr="00146D6F">
                              <w:rPr>
                                <w:rFonts w:asciiTheme="majorHAnsi" w:hAnsiTheme="majorHAnsi"/>
                                <w:color w:val="A6A6A6" w:themeColor="background1" w:themeShade="A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4AC369" w14:textId="1BA239E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E378136" w14:textId="004F06EF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264EE4E" w14:textId="018FC03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516D936" w14:textId="106739A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897D346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90D210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5D77B0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4FD83F8" w14:textId="77777777" w:rsidR="00CC129C" w:rsidRDefault="00CC129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A85A304" w14:textId="77777777" w:rsidR="00CC129C" w:rsidRDefault="00CC129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9F73265" w14:textId="77777777" w:rsidR="00CC129C" w:rsidRDefault="00CC129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05D16EC" w14:textId="77777777" w:rsidR="00CC129C" w:rsidRDefault="00CC129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698168F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C400DA7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3AC6F0A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F5D8C9A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BBFF48B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423F20E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1E2C572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A9767A4" w14:textId="77777777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A64351" w14:textId="3E2E338A" w:rsidR="004D2DE8" w:rsidRDefault="004D2DE8" w:rsidP="004D2DE8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6171EA0F" w14:textId="77777777" w:rsidR="00E96CD3" w:rsidRDefault="00E96CD3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624B5739" w14:textId="77777777" w:rsidR="00E96CD3" w:rsidRDefault="00E96CD3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727E3B26" w14:textId="6A2D2E05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>Page</w:t>
      </w:r>
      <w:r w:rsidR="002130D9">
        <w:rPr>
          <w:rFonts w:asciiTheme="majorHAnsi" w:hAnsiTheme="majorHAnsi"/>
          <w:color w:val="365F91" w:themeColor="accent1" w:themeShade="BF"/>
          <w:sz w:val="24"/>
          <w:szCs w:val="24"/>
        </w:rPr>
        <w:t>8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7313C8" w:rsidRPr="007313C8">
        <w:rPr>
          <w:rFonts w:asciiTheme="majorHAnsi" w:hAnsiTheme="majorHAnsi"/>
          <w:color w:val="E36C0A" w:themeColor="accent6" w:themeShade="BF"/>
          <w:sz w:val="24"/>
          <w:szCs w:val="24"/>
        </w:rPr>
        <w:t>Course enrolment page.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5228C479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6FB01BD6" w14:textId="77777777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6062837A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40B864C" w14:textId="0712CDF2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7296D59" w14:textId="20FD05C0" w:rsidR="00234531" w:rsidRDefault="002345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E1B35A3" w14:textId="25D24907" w:rsidR="002345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5168" behindDoc="0" locked="0" layoutInCell="1" allowOverlap="1" wp14:anchorId="299C9F4C" wp14:editId="5431B22F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98907</wp:posOffset>
                  </wp:positionV>
                  <wp:extent cx="6008832" cy="5177928"/>
                  <wp:effectExtent l="0" t="0" r="0" b="3810"/>
                  <wp:wrapNone/>
                  <wp:docPr id="362873405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873405" name="Picture 16" descr="A screenshot of a computer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8832" cy="517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2A9E96" w14:textId="325E882E" w:rsidR="00234531" w:rsidRDefault="002345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2C0D2B" w14:textId="7DE123A2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A01FDB8" w14:textId="1062B7FC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96F402D" w14:textId="55F5BCC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BFDF15D" w14:textId="7DA1894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8214FA7" w14:textId="253648D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0F9B5D3" w14:textId="2DF979F8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6C138BD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DAAA9BC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73E93E6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208A5A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03599A5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CF22CF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F7FFC03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9C99B19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60A91AA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95AB306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976081D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460E8D2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E93B9BE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3B19DAC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FA5F6A9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23021A2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E899DFC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4973A01" w14:textId="77777777" w:rsidR="00EF2F31" w:rsidRDefault="00EF2F3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B066BF" w14:textId="77777777" w:rsidR="003F692D" w:rsidRDefault="003F692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3D8BDCE1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E5AD435" w14:textId="5495C7FD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43826DDC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9A58598" w14:textId="404B7E29" w:rsidR="008B339B" w:rsidRDefault="003F692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8480" behindDoc="0" locked="0" layoutInCell="1" allowOverlap="1" wp14:anchorId="43A440A8" wp14:editId="4A3EAAD0">
                  <wp:simplePos x="0" y="0"/>
                  <wp:positionH relativeFrom="column">
                    <wp:posOffset>167640</wp:posOffset>
                  </wp:positionH>
                  <wp:positionV relativeFrom="paragraph">
                    <wp:posOffset>87630</wp:posOffset>
                  </wp:positionV>
                  <wp:extent cx="6112510" cy="5842000"/>
                  <wp:effectExtent l="0" t="0" r="0" b="0"/>
                  <wp:wrapNone/>
                  <wp:docPr id="2848964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896429" name="Picture 28489642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2510" cy="584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02FA9A" w14:textId="26C2297E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354AC60" w14:textId="14D30593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265D531" w14:textId="2A1E0F30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B06515" w14:textId="33FF4F7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522BDE1" w14:textId="206EDCBB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0DB461E" w14:textId="7759689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71DBD9A" w14:textId="085C2F9F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AFF621D" w14:textId="3AE00C7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263A99B" w14:textId="0C2CB814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46E8C8E" w14:textId="440AC26A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012F6FC" w14:textId="235DCB45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FFE098B" w14:textId="1C3E1B83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B96D5B6" w14:textId="77777777" w:rsidR="007313C8" w:rsidRDefault="007313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9725230" w14:textId="15421855" w:rsidR="007313C8" w:rsidRDefault="007313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D02974C" w14:textId="5C101B66" w:rsidR="007313C8" w:rsidRDefault="007313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45FFB00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AE5D01D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DFC1B98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1F4938B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0C0930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B512812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FD2EC8F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B38D1EB" w14:textId="77777777" w:rsidR="00A55D5D" w:rsidRDefault="00A55D5D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6105EDB" w14:textId="77777777" w:rsidR="007313C8" w:rsidRDefault="007313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299DB64" w14:textId="77777777" w:rsidR="007313C8" w:rsidRDefault="007313C8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679D0829" w14:textId="77777777" w:rsidR="00EF2F31" w:rsidRDefault="00EF2F31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0712C826" w14:textId="77777777" w:rsidR="00EF2F31" w:rsidRDefault="00EF2F31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50816570" w14:textId="77777777" w:rsidR="00EF2F31" w:rsidRDefault="00EF2F31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3E5AA3F0" w14:textId="77777777" w:rsidR="00EF2F31" w:rsidRDefault="00EF2F31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</w:p>
    <w:p w14:paraId="41A12033" w14:textId="1F7B6041" w:rsidR="008B339B" w:rsidRDefault="008B339B" w:rsidP="008B339B">
      <w:pPr>
        <w:rPr>
          <w:rFonts w:asciiTheme="majorHAnsi" w:hAnsiTheme="majorHAnsi"/>
          <w:color w:val="365F91" w:themeColor="accent1" w:themeShade="BF"/>
          <w:sz w:val="24"/>
          <w:szCs w:val="24"/>
        </w:rPr>
      </w:pP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lastRenderedPageBreak/>
        <w:t>Page</w:t>
      </w:r>
      <w:r w:rsidR="00205320">
        <w:rPr>
          <w:rFonts w:asciiTheme="majorHAnsi" w:hAnsiTheme="majorHAnsi"/>
          <w:color w:val="365F91" w:themeColor="accent1" w:themeShade="BF"/>
          <w:sz w:val="24"/>
          <w:szCs w:val="24"/>
        </w:rPr>
        <w:t>9</w:t>
      </w:r>
      <w:r w:rsidRPr="58EB273E">
        <w:rPr>
          <w:rFonts w:asciiTheme="majorHAnsi" w:hAnsiTheme="majorHAnsi"/>
          <w:color w:val="365F91" w:themeColor="accent1" w:themeShade="BF"/>
          <w:sz w:val="24"/>
          <w:szCs w:val="24"/>
        </w:rPr>
        <w:t xml:space="preserve">: </w:t>
      </w:r>
      <w:r w:rsidR="00205320">
        <w:rPr>
          <w:rFonts w:asciiTheme="majorHAnsi" w:hAnsiTheme="majorHAnsi"/>
          <w:color w:val="E36C0A" w:themeColor="accent6" w:themeShade="BF"/>
          <w:sz w:val="24"/>
          <w:szCs w:val="24"/>
        </w:rPr>
        <w:t>Course evaluatio</w:t>
      </w:r>
      <w:r w:rsidR="00321EDC">
        <w:rPr>
          <w:rFonts w:asciiTheme="majorHAnsi" w:hAnsiTheme="majorHAnsi"/>
          <w:color w:val="E36C0A" w:themeColor="accent6" w:themeShade="BF"/>
          <w:sz w:val="24"/>
          <w:szCs w:val="24"/>
        </w:rPr>
        <w:t>n</w:t>
      </w:r>
      <w:r w:rsidR="00205320">
        <w:rPr>
          <w:rFonts w:asciiTheme="majorHAnsi" w:hAnsiTheme="majorHAnsi"/>
          <w:color w:val="E36C0A" w:themeColor="accent6" w:themeShade="BF"/>
          <w:sz w:val="24"/>
          <w:szCs w:val="24"/>
        </w:rPr>
        <w:t>.</w:t>
      </w:r>
    </w:p>
    <w:tbl>
      <w:tblPr>
        <w:tblStyle w:val="ReportTable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66"/>
      </w:tblGrid>
      <w:tr w:rsidR="008B339B" w14:paraId="552CB2CE" w14:textId="77777777" w:rsidTr="005852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D5D08EF" w14:textId="77777777" w:rsidR="008B339B" w:rsidRPr="00827384" w:rsidRDefault="008B339B" w:rsidP="00585257">
            <w:pPr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b w:val="0"/>
                <w:bCs/>
                <w:color w:val="1F497D" w:themeColor="text2"/>
                <w:sz w:val="24"/>
                <w:szCs w:val="24"/>
              </w:rPr>
              <w:t>Print Screen</w:t>
            </w:r>
          </w:p>
        </w:tc>
      </w:tr>
      <w:tr w:rsidR="008B339B" w14:paraId="46B01692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8F0A972" w14:textId="16B488A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3A14FE9" w14:textId="4007369D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E835AC9" w14:textId="20357B3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03EB341" w14:textId="26EB1FBF" w:rsidR="008B339B" w:rsidRDefault="00321EDC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56192" behindDoc="0" locked="0" layoutInCell="1" allowOverlap="1" wp14:anchorId="3AD18ABB" wp14:editId="118D92F6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56515</wp:posOffset>
                  </wp:positionV>
                  <wp:extent cx="6058559" cy="4132385"/>
                  <wp:effectExtent l="0" t="0" r="0" b="0"/>
                  <wp:wrapNone/>
                  <wp:docPr id="6880292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029204" name="Picture 68802920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559" cy="413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06F7D1D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01F735C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199889C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A1A89A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71EF83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A24949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86468EC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0CF657A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784CEC9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B721396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23C3463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D30F64A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8FA7E5E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E319EB8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938BC17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A27A6D1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304B1D4" w14:textId="77777777" w:rsidR="00C643BB" w:rsidRDefault="00C643B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2592194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0A9842C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0B0C638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5203D63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24BB7D76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F6CB246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8568B1A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EA6CFE6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4302CA6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1F1A154E" w14:textId="77777777" w:rsidR="007E641A" w:rsidRDefault="007E641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  <w:tr w:rsidR="008B339B" w14:paraId="07F5EC47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C5EB295" w14:textId="4A484891" w:rsidR="008B339B" w:rsidRPr="00827384" w:rsidRDefault="008B339B" w:rsidP="00585257">
            <w:pPr>
              <w:rPr>
                <w:rFonts w:asciiTheme="majorHAnsi" w:hAnsiTheme="majorHAnsi"/>
                <w:color w:val="1F497D" w:themeColor="text2"/>
                <w:sz w:val="24"/>
                <w:szCs w:val="24"/>
              </w:rPr>
            </w:pPr>
            <w:r w:rsidRPr="00827384">
              <w:rPr>
                <w:rFonts w:asciiTheme="majorHAnsi" w:hAnsiTheme="majorHAnsi"/>
                <w:color w:val="1F497D" w:themeColor="text2"/>
                <w:sz w:val="24"/>
                <w:szCs w:val="24"/>
              </w:rPr>
              <w:lastRenderedPageBreak/>
              <w:t>Wireframe</w:t>
            </w:r>
          </w:p>
        </w:tc>
      </w:tr>
      <w:tr w:rsidR="008B339B" w14:paraId="2BE925AA" w14:textId="77777777" w:rsidTr="005852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007613DF" w14:textId="05BFA029" w:rsidR="008B339B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  <w:r>
              <w:rPr>
                <w:rFonts w:asciiTheme="majorHAnsi" w:hAnsiTheme="majorHAnsi"/>
                <w:noProof/>
                <w:color w:val="E36C0A" w:themeColor="accent6" w:themeShade="BF"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3E08ECEA" wp14:editId="4617EEC3">
                  <wp:simplePos x="0" y="0"/>
                  <wp:positionH relativeFrom="column">
                    <wp:posOffset>471036</wp:posOffset>
                  </wp:positionH>
                  <wp:positionV relativeFrom="paragraph">
                    <wp:posOffset>5617</wp:posOffset>
                  </wp:positionV>
                  <wp:extent cx="5639312" cy="5608646"/>
                  <wp:effectExtent l="0" t="0" r="0" b="0"/>
                  <wp:wrapNone/>
                  <wp:docPr id="169016972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169720" name="Picture 3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312" cy="560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975BC9" w14:textId="38D88351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EFEB2DA" w14:textId="4D0D965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030F386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1F30D76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7877DD0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AF1A402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9CE9BB5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4ADEA46" w14:textId="77777777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3E125C3" w14:textId="665563BA" w:rsidR="002911B1" w:rsidRDefault="002911B1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CE50EB4" w14:textId="1A889B6F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A71EE2E" w14:textId="03CA312C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FCB1109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3C595432" w14:textId="560168A9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49FFD868" w14:textId="20D3B2B6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71DEA3D" w14:textId="4548F3AB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1B02BE8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E9145F6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09858E89" w14:textId="77777777" w:rsidR="00B02AEA" w:rsidRDefault="00B02AE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C749A59" w14:textId="77777777" w:rsidR="00B02AEA" w:rsidRDefault="00B02AE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C17EB28" w14:textId="77777777" w:rsidR="00B02AEA" w:rsidRDefault="00B02AEA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635D0AC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69933C4F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507D9D22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  <w:p w14:paraId="7E01F38B" w14:textId="77777777" w:rsidR="008B339B" w:rsidRDefault="008B339B" w:rsidP="00585257">
            <w:pPr>
              <w:rPr>
                <w:rFonts w:asciiTheme="majorHAnsi" w:hAnsiTheme="majorHAnsi"/>
                <w:color w:val="E36C0A" w:themeColor="accent6" w:themeShade="BF"/>
                <w:sz w:val="24"/>
                <w:szCs w:val="24"/>
              </w:rPr>
            </w:pPr>
          </w:p>
        </w:tc>
      </w:tr>
    </w:tbl>
    <w:p w14:paraId="44545B6E" w14:textId="50B69074" w:rsidR="005F30D1" w:rsidRPr="005F30D1" w:rsidRDefault="005F30D1" w:rsidP="005F30D1"/>
    <w:sectPr w:rsidR="005F30D1" w:rsidRPr="005F30D1" w:rsidSect="003156CC">
      <w:headerReference w:type="default" r:id="rId31"/>
      <w:footerReference w:type="default" r:id="rId32"/>
      <w:headerReference w:type="first" r:id="rId33"/>
      <w:pgSz w:w="12240" w:h="15840"/>
      <w:pgMar w:top="2269" w:right="1041" w:bottom="1440" w:left="1418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9E976" w14:textId="77777777" w:rsidR="00FE2F76" w:rsidRDefault="00FE2F76">
      <w:pPr>
        <w:spacing w:before="0" w:after="0" w:line="240" w:lineRule="auto"/>
      </w:pPr>
      <w:r>
        <w:separator/>
      </w:r>
    </w:p>
  </w:endnote>
  <w:endnote w:type="continuationSeparator" w:id="0">
    <w:p w14:paraId="0A86D127" w14:textId="77777777" w:rsidR="00FE2F76" w:rsidRDefault="00FE2F7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36813" w14:textId="77777777" w:rsidR="002163EE" w:rsidRDefault="003156CC" w:rsidP="003156CC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698363D" wp14:editId="08659C27">
              <wp:simplePos x="0" y="0"/>
              <wp:positionH relativeFrom="column">
                <wp:posOffset>11041</wp:posOffset>
              </wp:positionH>
              <wp:positionV relativeFrom="paragraph">
                <wp:posOffset>70485</wp:posOffset>
              </wp:positionV>
              <wp:extent cx="5759246" cy="0"/>
              <wp:effectExtent l="0" t="0" r="32385" b="19050"/>
              <wp:wrapNone/>
              <wp:docPr id="28" name="Straight Connector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59246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3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0BDDAD1" id="Straight Connector 28" o:spid="_x0000_s1026" style="position:absolute;left:0;text-align:lef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5.55pt" to="454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" strokecolor="#76923c [2406]" strokeweight="1pt"/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inline distT="0" distB="0" distL="0" distR="0" wp14:anchorId="498D211C" wp14:editId="463C117A">
              <wp:extent cx="512445" cy="441325"/>
              <wp:effectExtent l="0" t="0" r="1905" b="0"/>
              <wp:docPr id="13" name="Flowchart: Alternate Process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5C83B4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737373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956559" w14:textId="77777777" w:rsidR="003156CC" w:rsidRDefault="003156CC" w:rsidP="003156CC">
                          <w:pPr>
                            <w:pStyle w:val="Footer"/>
                            <w:pBdr>
                              <w:top w:val="single" w:sz="12" w:space="1" w:color="9BBB59" w:themeColor="accent3"/>
                              <w:bottom w:val="single" w:sz="48" w:space="1" w:color="9BBB59" w:themeColor="accent3"/>
                            </w:pBd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692A86" w:rsidRPr="00692A86">
                            <w:rPr>
                              <w:noProof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noProof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498D211C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13" o:spid="_x0000_s1030" type="#_x0000_t176" style="width:40.35pt;height:3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" filled="f" fillcolor="#5c83b4" stroked="f" strokecolor="#737373">
              <v:textbox>
                <w:txbxContent>
                  <w:p w14:paraId="5C956559" w14:textId="77777777" w:rsidR="003156CC" w:rsidRDefault="003156CC" w:rsidP="003156CC">
                    <w:pPr>
                      <w:pStyle w:val="Footer"/>
                      <w:pBdr>
                        <w:top w:val="single" w:sz="12" w:space="1" w:color="9BBB59" w:themeColor="accent3"/>
                        <w:bottom w:val="single" w:sz="48" w:space="1" w:color="9BBB59" w:themeColor="accent3"/>
                      </w:pBdr>
                      <w:jc w:val="center"/>
                      <w:rPr>
                        <w:sz w:val="28"/>
                        <w:szCs w:val="28"/>
                      </w:rPr>
                    </w:pPr>
                    <w:r>
                      <w:rPr>
                        <w:sz w:val="22"/>
                        <w:szCs w:val="22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sz w:val="22"/>
                        <w:szCs w:val="22"/>
                      </w:rPr>
                      <w:fldChar w:fldCharType="separate"/>
                    </w:r>
                    <w:r w:rsidR="00692A86" w:rsidRPr="00692A86">
                      <w:rPr>
                        <w:noProof/>
                        <w:sz w:val="28"/>
                        <w:szCs w:val="28"/>
                      </w:rPr>
                      <w:t>1</w:t>
                    </w:r>
                    <w:r>
                      <w:rPr>
                        <w:noProof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page"/>
              <w10:anchorlock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40A20" w14:textId="77777777" w:rsidR="00FE2F76" w:rsidRDefault="00FE2F76">
      <w:pPr>
        <w:spacing w:before="0" w:after="0" w:line="240" w:lineRule="auto"/>
      </w:pPr>
      <w:r>
        <w:separator/>
      </w:r>
    </w:p>
  </w:footnote>
  <w:footnote w:type="continuationSeparator" w:id="0">
    <w:p w14:paraId="4DBCF578" w14:textId="77777777" w:rsidR="00FE2F76" w:rsidRDefault="00FE2F7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F8B44" w14:textId="77777777" w:rsidR="003156CC" w:rsidRPr="005F30D1" w:rsidRDefault="003156CC" w:rsidP="005F30D1">
    <w:pPr>
      <w:spacing w:before="0" w:after="0" w:line="276" w:lineRule="auto"/>
      <w:rPr>
        <w:color w:val="E36C0A" w:themeColor="accent6" w:themeShade="BF"/>
      </w:rPr>
    </w:pPr>
    <w:r w:rsidRPr="005F30D1">
      <w:rPr>
        <w:noProof/>
        <w:color w:val="E36C0A" w:themeColor="accent6" w:themeShade="BF"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B5D8962" wp14:editId="0E6C436E">
              <wp:simplePos x="0" y="0"/>
              <wp:positionH relativeFrom="margin">
                <wp:align>left</wp:align>
              </wp:positionH>
              <wp:positionV relativeFrom="paragraph">
                <wp:posOffset>132736</wp:posOffset>
              </wp:positionV>
              <wp:extent cx="2042652" cy="449826"/>
              <wp:effectExtent l="0" t="0" r="0" b="762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42652" cy="449826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861BAE0" w14:textId="0A47BB64" w:rsidR="003156CC" w:rsidRPr="005F30D1" w:rsidRDefault="00D55833" w:rsidP="003156CC">
                          <w:pPr>
                            <w:spacing w:before="0" w:after="0" w:line="276" w:lineRule="auto"/>
                            <w:rPr>
                              <w:b/>
                              <w:bCs/>
                              <w:color w:val="215868" w:themeColor="accent5" w:themeShade="80"/>
                            </w:rPr>
                          </w:pPr>
                          <w:r>
                            <w:rPr>
                              <w:b/>
                              <w:bCs/>
                              <w:color w:val="215868" w:themeColor="accent5" w:themeShade="80"/>
                            </w:rPr>
                            <w:t>Kids Script</w:t>
                          </w:r>
                        </w:p>
                        <w:p w14:paraId="484ADA99" w14:textId="1B8F8247" w:rsidR="009C0A93" w:rsidRPr="005F30D1" w:rsidRDefault="009C0A93" w:rsidP="009C0A93">
                          <w:pPr>
                            <w:spacing w:before="0" w:after="0" w:line="276" w:lineRule="auto"/>
                            <w:rPr>
                              <w:color w:val="E36C0A" w:themeColor="accent6" w:themeShade="BF"/>
                            </w:rPr>
                          </w:pPr>
                          <w:r w:rsidRPr="005F30D1">
                            <w:rPr>
                              <w:color w:val="E36C0A" w:themeColor="accent6" w:themeShade="BF"/>
                            </w:rPr>
                            <w:t>Grou</w:t>
                          </w:r>
                          <w:r w:rsidR="00BF5DB2">
                            <w:rPr>
                              <w:color w:val="E36C0A" w:themeColor="accent6" w:themeShade="BF"/>
                            </w:rPr>
                            <w:t>p</w:t>
                          </w:r>
                          <w:r w:rsidRPr="001058C2">
                            <w:rPr>
                              <w:color w:val="E36C0A" w:themeColor="accent6" w:themeShade="BF"/>
                            </w:rPr>
                            <w:t xml:space="preserve"> </w:t>
                          </w:r>
                          <w:r w:rsidR="00D55833">
                            <w:rPr>
                              <w:color w:val="E36C0A" w:themeColor="accent6" w:themeShade="BF"/>
                            </w:rPr>
                            <w:t>4</w:t>
                          </w:r>
                        </w:p>
                        <w:p w14:paraId="7AB0F466" w14:textId="77777777" w:rsidR="003156CC" w:rsidRDefault="003156CC" w:rsidP="003156CC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B5D8962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9" type="#_x0000_t202" style="position:absolute;margin-left:0;margin-top:10.45pt;width:160.85pt;height:35.4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" fillcolor="white [3201]" stroked="f" strokeweight=".5pt">
              <v:textbox>
                <w:txbxContent>
                  <w:p w14:paraId="2861BAE0" w14:textId="0A47BB64" w:rsidR="003156CC" w:rsidRPr="005F30D1" w:rsidRDefault="00D55833" w:rsidP="003156CC">
                    <w:pPr>
                      <w:spacing w:before="0" w:after="0" w:line="276" w:lineRule="auto"/>
                      <w:rPr>
                        <w:b/>
                        <w:bCs/>
                        <w:color w:val="215868" w:themeColor="accent5" w:themeShade="80"/>
                      </w:rPr>
                    </w:pPr>
                    <w:r>
                      <w:rPr>
                        <w:b/>
                        <w:bCs/>
                        <w:color w:val="215868" w:themeColor="accent5" w:themeShade="80"/>
                      </w:rPr>
                      <w:t>Kids Script</w:t>
                    </w:r>
                  </w:p>
                  <w:p w14:paraId="484ADA99" w14:textId="1B8F8247" w:rsidR="009C0A93" w:rsidRPr="005F30D1" w:rsidRDefault="009C0A93" w:rsidP="009C0A93">
                    <w:pPr>
                      <w:spacing w:before="0" w:after="0" w:line="276" w:lineRule="auto"/>
                      <w:rPr>
                        <w:color w:val="E36C0A" w:themeColor="accent6" w:themeShade="BF"/>
                      </w:rPr>
                    </w:pPr>
                    <w:r w:rsidRPr="005F30D1">
                      <w:rPr>
                        <w:color w:val="E36C0A" w:themeColor="accent6" w:themeShade="BF"/>
                      </w:rPr>
                      <w:t>Grou</w:t>
                    </w:r>
                    <w:r w:rsidR="00BF5DB2">
                      <w:rPr>
                        <w:color w:val="E36C0A" w:themeColor="accent6" w:themeShade="BF"/>
                      </w:rPr>
                      <w:t>p</w:t>
                    </w:r>
                    <w:r w:rsidRPr="001058C2">
                      <w:rPr>
                        <w:color w:val="E36C0A" w:themeColor="accent6" w:themeShade="BF"/>
                      </w:rPr>
                      <w:t xml:space="preserve"> </w:t>
                    </w:r>
                    <w:r w:rsidR="00D55833">
                      <w:rPr>
                        <w:color w:val="E36C0A" w:themeColor="accent6" w:themeShade="BF"/>
                      </w:rPr>
                      <w:t>4</w:t>
                    </w:r>
                  </w:p>
                  <w:p w14:paraId="7AB0F466" w14:textId="77777777" w:rsidR="003156CC" w:rsidRDefault="003156CC" w:rsidP="003156CC"/>
                </w:txbxContent>
              </v:textbox>
              <w10:wrap anchorx="margin"/>
            </v:shape>
          </w:pict>
        </mc:Fallback>
      </mc:AlternateContent>
    </w:r>
    <w:r w:rsidRPr="005F30D1">
      <w:rPr>
        <w:noProof/>
        <w:color w:val="E36C0A" w:themeColor="accent6" w:themeShade="BF"/>
        <w:lang w:val="en-GB" w:eastAsia="en-GB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9553700" wp14:editId="752BAAE0">
              <wp:simplePos x="0" y="0"/>
              <wp:positionH relativeFrom="margin">
                <wp:align>left</wp:align>
              </wp:positionH>
              <wp:positionV relativeFrom="paragraph">
                <wp:posOffset>824312</wp:posOffset>
              </wp:positionV>
              <wp:extent cx="6228000" cy="0"/>
              <wp:effectExtent l="0" t="0" r="20955" b="19050"/>
              <wp:wrapNone/>
              <wp:docPr id="11" name="Straight Connector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28000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6784230" id="Straight Connector 11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64.9pt" to="490.4pt,6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" strokecolor="#365f91 [2404]">
              <w10:wrap anchorx="margin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9CFB2" w14:textId="77777777" w:rsidR="00260C87" w:rsidRDefault="003156CC" w:rsidP="00260C87">
    <w:pPr>
      <w:pStyle w:val="Header"/>
      <w:spacing w:line="360" w:lineRule="auto"/>
      <w:rPr>
        <w:b/>
        <w:bCs/>
        <w:noProof/>
      </w:rPr>
    </w:pPr>
    <w:r w:rsidRPr="00260C87">
      <w:rPr>
        <w:b/>
        <w:bCs/>
        <w:noProof/>
        <w:color w:val="auto"/>
        <w:sz w:val="22"/>
        <w:szCs w:val="22"/>
        <w:lang w:val="en-GB" w:eastAsia="en-GB"/>
      </w:rPr>
      <w:drawing>
        <wp:anchor distT="0" distB="0" distL="114300" distR="114300" simplePos="0" relativeHeight="251659264" behindDoc="0" locked="0" layoutInCell="1" allowOverlap="1" wp14:anchorId="7AB35DF8" wp14:editId="4E28FBFD">
          <wp:simplePos x="0" y="0"/>
          <wp:positionH relativeFrom="column">
            <wp:posOffset>4696214</wp:posOffset>
          </wp:positionH>
          <wp:positionV relativeFrom="paragraph">
            <wp:posOffset>-210185</wp:posOffset>
          </wp:positionV>
          <wp:extent cx="1370965" cy="1016635"/>
          <wp:effectExtent l="0" t="0" r="635" b="0"/>
          <wp:wrapSquare wrapText="bothSides"/>
          <wp:docPr id="27" name="Picture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T Trans.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1866"/>
                  <a:stretch/>
                </pic:blipFill>
                <pic:spPr bwMode="auto">
                  <a:xfrm>
                    <a:off x="0" y="0"/>
                    <a:ext cx="1370965" cy="101663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52B1E84" wp14:editId="723E9BF2">
              <wp:simplePos x="0" y="0"/>
              <wp:positionH relativeFrom="margin">
                <wp:align>center</wp:align>
              </wp:positionH>
              <wp:positionV relativeFrom="paragraph">
                <wp:posOffset>-155248</wp:posOffset>
              </wp:positionV>
              <wp:extent cx="2934335" cy="1039495"/>
              <wp:effectExtent l="0" t="0" r="0" b="8255"/>
              <wp:wrapSquare wrapText="bothSides"/>
              <wp:docPr id="4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34335" cy="103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E68593" w14:textId="77777777" w:rsidR="00BF5DB2" w:rsidRPr="00F82C50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 w:rsidRPr="00F82C50">
                            <w:rPr>
                              <w:color w:val="auto"/>
                            </w:rPr>
                            <w:t>King Saud University</w:t>
                          </w:r>
                        </w:p>
                        <w:p w14:paraId="439F37C9" w14:textId="77777777" w:rsidR="00BF5DB2" w:rsidRPr="00F82C50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 w:rsidRPr="00F82C50">
                            <w:rPr>
                              <w:color w:val="auto"/>
                            </w:rPr>
                            <w:t>College of Computer and Information Sciences</w:t>
                          </w:r>
                        </w:p>
                        <w:p w14:paraId="4E2BFCA0" w14:textId="77777777" w:rsidR="00BF5DB2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 w:rsidRPr="00F82C50">
                            <w:rPr>
                              <w:color w:val="auto"/>
                            </w:rPr>
                            <w:t>Department of Information Technology</w:t>
                          </w:r>
                        </w:p>
                        <w:p w14:paraId="08876177" w14:textId="77777777" w:rsidR="00BF5DB2" w:rsidRPr="00F82C50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 w:rsidRPr="00F82C50">
                            <w:rPr>
                              <w:color w:val="auto"/>
                            </w:rPr>
                            <w:t>IT31</w:t>
                          </w:r>
                          <w:r>
                            <w:rPr>
                              <w:color w:val="auto"/>
                            </w:rPr>
                            <w:t>2</w:t>
                          </w:r>
                          <w:r w:rsidRPr="00F82C50">
                            <w:rPr>
                              <w:color w:val="auto"/>
                            </w:rPr>
                            <w:t xml:space="preserve"> Web Applications</w:t>
                          </w:r>
                          <w:r>
                            <w:rPr>
                              <w:color w:val="auto"/>
                            </w:rPr>
                            <w:t xml:space="preserve"> Engineering</w:t>
                          </w:r>
                        </w:p>
                        <w:p w14:paraId="4CB2D5D1" w14:textId="4260D817" w:rsidR="00BF5DB2" w:rsidRPr="003156CC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 w:rsidRPr="00F82C50">
                            <w:rPr>
                              <w:color w:val="auto"/>
                            </w:rPr>
                            <w:t>Project – Phase#</w:t>
                          </w:r>
                          <w:r>
                            <w:rPr>
                              <w:color w:val="auto"/>
                            </w:rPr>
                            <w:t>2</w:t>
                          </w:r>
                        </w:p>
                        <w:p w14:paraId="03C186A0" w14:textId="1050BD63" w:rsidR="00BF5DB2" w:rsidRPr="00F82C50" w:rsidRDefault="00CC2E6B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  <w:r>
                            <w:rPr>
                              <w:color w:val="auto"/>
                            </w:rPr>
                            <w:t>1</w:t>
                          </w:r>
                          <w:r w:rsidRPr="00CC2E6B">
                            <w:rPr>
                              <w:color w:val="auto"/>
                              <w:vertAlign w:val="superscript"/>
                            </w:rPr>
                            <w:t>st</w:t>
                          </w:r>
                          <w:r w:rsidR="00BF5DB2">
                            <w:rPr>
                              <w:color w:val="auto"/>
                            </w:rPr>
                            <w:t xml:space="preserve"> 202</w:t>
                          </w:r>
                          <w:r>
                            <w:rPr>
                              <w:color w:val="auto"/>
                            </w:rPr>
                            <w:t>3</w:t>
                          </w:r>
                          <w:r w:rsidR="00BF5DB2">
                            <w:rPr>
                              <w:color w:val="auto"/>
                            </w:rPr>
                            <w:t>/2023</w:t>
                          </w:r>
                          <w:r>
                            <w:rPr>
                              <w:color w:val="auto"/>
                            </w:rPr>
                            <w:t>4</w:t>
                          </w:r>
                        </w:p>
                        <w:p w14:paraId="3256577B" w14:textId="77777777" w:rsidR="00BF5DB2" w:rsidRPr="00F82C50" w:rsidRDefault="00BF5DB2" w:rsidP="00BF5DB2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</w:p>
                        <w:p w14:paraId="54402D7E" w14:textId="77777777" w:rsidR="00693CC4" w:rsidRPr="00F82C50" w:rsidRDefault="00693CC4" w:rsidP="00D45228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</w:p>
                        <w:p w14:paraId="3D1E228D" w14:textId="77777777" w:rsidR="003156CC" w:rsidRPr="00F82C50" w:rsidRDefault="003156CC" w:rsidP="003156CC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</w:p>
                        <w:p w14:paraId="482044A7" w14:textId="77777777" w:rsidR="003156CC" w:rsidRPr="00F82C50" w:rsidRDefault="003156CC" w:rsidP="003156CC">
                          <w:pPr>
                            <w:spacing w:before="0" w:after="0" w:line="240" w:lineRule="auto"/>
                            <w:jc w:val="center"/>
                            <w:rPr>
                              <w:color w:val="auto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52B1E84" id="Rectangle 4" o:spid="_x0000_s1031" style="position:absolute;margin-left:0;margin-top:-12.2pt;width:231.05pt;height:81.8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" stroked="f">
              <v:textbox>
                <w:txbxContent>
                  <w:p w14:paraId="41E68593" w14:textId="77777777" w:rsidR="00BF5DB2" w:rsidRPr="00F82C50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 w:rsidRPr="00F82C50">
                      <w:rPr>
                        <w:color w:val="auto"/>
                      </w:rPr>
                      <w:t>King Saud University</w:t>
                    </w:r>
                  </w:p>
                  <w:p w14:paraId="439F37C9" w14:textId="77777777" w:rsidR="00BF5DB2" w:rsidRPr="00F82C50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 w:rsidRPr="00F82C50">
                      <w:rPr>
                        <w:color w:val="auto"/>
                      </w:rPr>
                      <w:t>College of Computer and Information Sciences</w:t>
                    </w:r>
                  </w:p>
                  <w:p w14:paraId="4E2BFCA0" w14:textId="77777777" w:rsidR="00BF5DB2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 w:rsidRPr="00F82C50">
                      <w:rPr>
                        <w:color w:val="auto"/>
                      </w:rPr>
                      <w:t>Department of Information Technology</w:t>
                    </w:r>
                  </w:p>
                  <w:p w14:paraId="08876177" w14:textId="77777777" w:rsidR="00BF5DB2" w:rsidRPr="00F82C50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 w:rsidRPr="00F82C50">
                      <w:rPr>
                        <w:color w:val="auto"/>
                      </w:rPr>
                      <w:t>IT31</w:t>
                    </w:r>
                    <w:r>
                      <w:rPr>
                        <w:color w:val="auto"/>
                      </w:rPr>
                      <w:t>2</w:t>
                    </w:r>
                    <w:r w:rsidRPr="00F82C50">
                      <w:rPr>
                        <w:color w:val="auto"/>
                      </w:rPr>
                      <w:t xml:space="preserve"> Web Applications</w:t>
                    </w:r>
                    <w:r>
                      <w:rPr>
                        <w:color w:val="auto"/>
                      </w:rPr>
                      <w:t xml:space="preserve"> Engineering</w:t>
                    </w:r>
                  </w:p>
                  <w:p w14:paraId="4CB2D5D1" w14:textId="4260D817" w:rsidR="00BF5DB2" w:rsidRPr="003156CC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 w:rsidRPr="00F82C50">
                      <w:rPr>
                        <w:color w:val="auto"/>
                      </w:rPr>
                      <w:t>Project – Phase#</w:t>
                    </w:r>
                    <w:r>
                      <w:rPr>
                        <w:color w:val="auto"/>
                      </w:rPr>
                      <w:t>2</w:t>
                    </w:r>
                  </w:p>
                  <w:p w14:paraId="03C186A0" w14:textId="1050BD63" w:rsidR="00BF5DB2" w:rsidRPr="00F82C50" w:rsidRDefault="00CC2E6B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  <w:r>
                      <w:rPr>
                        <w:color w:val="auto"/>
                      </w:rPr>
                      <w:t>1</w:t>
                    </w:r>
                    <w:r w:rsidRPr="00CC2E6B">
                      <w:rPr>
                        <w:color w:val="auto"/>
                        <w:vertAlign w:val="superscript"/>
                      </w:rPr>
                      <w:t>st</w:t>
                    </w:r>
                    <w:r w:rsidR="00BF5DB2">
                      <w:rPr>
                        <w:color w:val="auto"/>
                      </w:rPr>
                      <w:t xml:space="preserve"> 202</w:t>
                    </w:r>
                    <w:r>
                      <w:rPr>
                        <w:color w:val="auto"/>
                      </w:rPr>
                      <w:t>3</w:t>
                    </w:r>
                    <w:r w:rsidR="00BF5DB2">
                      <w:rPr>
                        <w:color w:val="auto"/>
                      </w:rPr>
                      <w:t>/2023</w:t>
                    </w:r>
                    <w:r>
                      <w:rPr>
                        <w:color w:val="auto"/>
                      </w:rPr>
                      <w:t>4</w:t>
                    </w:r>
                  </w:p>
                  <w:p w14:paraId="3256577B" w14:textId="77777777" w:rsidR="00BF5DB2" w:rsidRPr="00F82C50" w:rsidRDefault="00BF5DB2" w:rsidP="00BF5DB2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</w:p>
                  <w:p w14:paraId="54402D7E" w14:textId="77777777" w:rsidR="00693CC4" w:rsidRPr="00F82C50" w:rsidRDefault="00693CC4" w:rsidP="00D45228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</w:p>
                  <w:p w14:paraId="3D1E228D" w14:textId="77777777" w:rsidR="003156CC" w:rsidRPr="00F82C50" w:rsidRDefault="003156CC" w:rsidP="003156CC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</w:p>
                  <w:p w14:paraId="482044A7" w14:textId="77777777" w:rsidR="003156CC" w:rsidRPr="00F82C50" w:rsidRDefault="003156CC" w:rsidP="003156CC">
                    <w:pPr>
                      <w:spacing w:before="0" w:after="0" w:line="240" w:lineRule="auto"/>
                      <w:jc w:val="center"/>
                      <w:rPr>
                        <w:color w:val="auto"/>
                      </w:rPr>
                    </w:pPr>
                  </w:p>
                </w:txbxContent>
              </v:textbox>
              <w10:wrap type="square" anchorx="margin"/>
            </v:rect>
          </w:pict>
        </mc:Fallback>
      </mc:AlternateContent>
    </w:r>
  </w:p>
  <w:p w14:paraId="18F694CF" w14:textId="77777777" w:rsidR="00260C87" w:rsidRPr="00260C87" w:rsidRDefault="00260C87" w:rsidP="00260C87">
    <w:pPr>
      <w:pStyle w:val="Header"/>
      <w:spacing w:line="360" w:lineRule="auto"/>
      <w:rPr>
        <w:b/>
        <w:bCs/>
        <w:color w:val="4F81BD" w:themeColor="accent1"/>
      </w:rPr>
    </w:pPr>
    <w:r>
      <w:rPr>
        <w:b/>
        <w:bCs/>
        <w:noProof/>
        <w:color w:val="4F81BD" w:themeColor="accent1"/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D243D6A" wp14:editId="3254DCA8">
              <wp:simplePos x="0" y="0"/>
              <wp:positionH relativeFrom="page">
                <wp:align>center</wp:align>
              </wp:positionH>
              <wp:positionV relativeFrom="paragraph">
                <wp:posOffset>725313</wp:posOffset>
              </wp:positionV>
              <wp:extent cx="6127955" cy="0"/>
              <wp:effectExtent l="0" t="0" r="25400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7955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5188647" id="Straight Connector 6" o:spid="_x0000_s1026" style="position:absolute;left:0;text-align:lef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57.1pt" to="482.5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" strokecolor="#365f91 [2404]">
              <w10:wrap anchorx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3E2128E3"/>
    <w:multiLevelType w:val="hybridMultilevel"/>
    <w:tmpl w:val="EC003DCE"/>
    <w:lvl w:ilvl="0" w:tplc="2804979C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D2B3FA5"/>
    <w:multiLevelType w:val="hybridMultilevel"/>
    <w:tmpl w:val="D5828CF0"/>
    <w:lvl w:ilvl="0" w:tplc="233AB7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1877907">
    <w:abstractNumId w:val="1"/>
  </w:num>
  <w:num w:numId="2" w16cid:durableId="847212544">
    <w:abstractNumId w:val="1"/>
  </w:num>
  <w:num w:numId="3" w16cid:durableId="965236981">
    <w:abstractNumId w:val="0"/>
  </w:num>
  <w:num w:numId="4" w16cid:durableId="405692806">
    <w:abstractNumId w:val="0"/>
  </w:num>
  <w:num w:numId="5" w16cid:durableId="348531500">
    <w:abstractNumId w:val="1"/>
  </w:num>
  <w:num w:numId="6" w16cid:durableId="1179537428">
    <w:abstractNumId w:val="0"/>
  </w:num>
  <w:num w:numId="7" w16cid:durableId="406223604">
    <w:abstractNumId w:val="2"/>
  </w:num>
  <w:num w:numId="8" w16cid:durableId="3066653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0C87"/>
    <w:rsid w:val="000051B9"/>
    <w:rsid w:val="00006166"/>
    <w:rsid w:val="00012839"/>
    <w:rsid w:val="00024CC7"/>
    <w:rsid w:val="00025B45"/>
    <w:rsid w:val="00056EC2"/>
    <w:rsid w:val="00063B8C"/>
    <w:rsid w:val="0008451D"/>
    <w:rsid w:val="00092CFD"/>
    <w:rsid w:val="000C771F"/>
    <w:rsid w:val="001012E8"/>
    <w:rsid w:val="00146D6F"/>
    <w:rsid w:val="001E1964"/>
    <w:rsid w:val="001E62F8"/>
    <w:rsid w:val="001E72DF"/>
    <w:rsid w:val="001F55E1"/>
    <w:rsid w:val="00205320"/>
    <w:rsid w:val="002130D9"/>
    <w:rsid w:val="002163EE"/>
    <w:rsid w:val="00234531"/>
    <w:rsid w:val="00234714"/>
    <w:rsid w:val="00256CEB"/>
    <w:rsid w:val="00260C87"/>
    <w:rsid w:val="00281F7D"/>
    <w:rsid w:val="002911B1"/>
    <w:rsid w:val="002E5ECF"/>
    <w:rsid w:val="002F54AE"/>
    <w:rsid w:val="002F5AC0"/>
    <w:rsid w:val="003156CC"/>
    <w:rsid w:val="00321EDC"/>
    <w:rsid w:val="00324EE3"/>
    <w:rsid w:val="003575DD"/>
    <w:rsid w:val="00363DCB"/>
    <w:rsid w:val="003806E6"/>
    <w:rsid w:val="00381D1E"/>
    <w:rsid w:val="003A4812"/>
    <w:rsid w:val="003F3660"/>
    <w:rsid w:val="003F692D"/>
    <w:rsid w:val="004A5F35"/>
    <w:rsid w:val="004B413C"/>
    <w:rsid w:val="004D2DE8"/>
    <w:rsid w:val="00506E22"/>
    <w:rsid w:val="00565A81"/>
    <w:rsid w:val="00567DB9"/>
    <w:rsid w:val="00581C75"/>
    <w:rsid w:val="005859A9"/>
    <w:rsid w:val="005E12D8"/>
    <w:rsid w:val="005E3AA2"/>
    <w:rsid w:val="005F30D1"/>
    <w:rsid w:val="00630722"/>
    <w:rsid w:val="006704D8"/>
    <w:rsid w:val="00692635"/>
    <w:rsid w:val="00692A86"/>
    <w:rsid w:val="00693CC4"/>
    <w:rsid w:val="00696768"/>
    <w:rsid w:val="006D62C7"/>
    <w:rsid w:val="006F7762"/>
    <w:rsid w:val="00711A9B"/>
    <w:rsid w:val="00716F09"/>
    <w:rsid w:val="0072630A"/>
    <w:rsid w:val="00726D9C"/>
    <w:rsid w:val="007313C8"/>
    <w:rsid w:val="007667FE"/>
    <w:rsid w:val="00783F51"/>
    <w:rsid w:val="0079775A"/>
    <w:rsid w:val="007A23AA"/>
    <w:rsid w:val="007B47BE"/>
    <w:rsid w:val="007D5474"/>
    <w:rsid w:val="007D5623"/>
    <w:rsid w:val="007E641A"/>
    <w:rsid w:val="007F2167"/>
    <w:rsid w:val="008142B3"/>
    <w:rsid w:val="00827384"/>
    <w:rsid w:val="00845395"/>
    <w:rsid w:val="00866B7F"/>
    <w:rsid w:val="00867835"/>
    <w:rsid w:val="008708D4"/>
    <w:rsid w:val="008B339B"/>
    <w:rsid w:val="00990AC8"/>
    <w:rsid w:val="009A5094"/>
    <w:rsid w:val="009B3AE7"/>
    <w:rsid w:val="009C0A93"/>
    <w:rsid w:val="009C573E"/>
    <w:rsid w:val="009D5D4A"/>
    <w:rsid w:val="009F01C4"/>
    <w:rsid w:val="00A55D5D"/>
    <w:rsid w:val="00A64CB8"/>
    <w:rsid w:val="00A705BB"/>
    <w:rsid w:val="00A7206D"/>
    <w:rsid w:val="00AD2C36"/>
    <w:rsid w:val="00AE5B86"/>
    <w:rsid w:val="00B02AEA"/>
    <w:rsid w:val="00B175BD"/>
    <w:rsid w:val="00B2088A"/>
    <w:rsid w:val="00B27C20"/>
    <w:rsid w:val="00B71EAD"/>
    <w:rsid w:val="00B77FD0"/>
    <w:rsid w:val="00BD0822"/>
    <w:rsid w:val="00BF5DB2"/>
    <w:rsid w:val="00C04B9D"/>
    <w:rsid w:val="00C374CB"/>
    <w:rsid w:val="00C469E5"/>
    <w:rsid w:val="00C479AB"/>
    <w:rsid w:val="00C643BB"/>
    <w:rsid w:val="00C73C5B"/>
    <w:rsid w:val="00CA0E06"/>
    <w:rsid w:val="00CC129C"/>
    <w:rsid w:val="00CC2E6B"/>
    <w:rsid w:val="00CF019D"/>
    <w:rsid w:val="00D0343E"/>
    <w:rsid w:val="00D16B23"/>
    <w:rsid w:val="00D45228"/>
    <w:rsid w:val="00D556DF"/>
    <w:rsid w:val="00D55833"/>
    <w:rsid w:val="00DA3C65"/>
    <w:rsid w:val="00DA75E1"/>
    <w:rsid w:val="00DB4132"/>
    <w:rsid w:val="00DB624C"/>
    <w:rsid w:val="00DC3D7E"/>
    <w:rsid w:val="00DC69D5"/>
    <w:rsid w:val="00DE462F"/>
    <w:rsid w:val="00E47AB3"/>
    <w:rsid w:val="00E61D14"/>
    <w:rsid w:val="00E7064E"/>
    <w:rsid w:val="00E8293B"/>
    <w:rsid w:val="00E96CD3"/>
    <w:rsid w:val="00EC07BE"/>
    <w:rsid w:val="00EF2F31"/>
    <w:rsid w:val="00F5695A"/>
    <w:rsid w:val="00F63BE6"/>
    <w:rsid w:val="00FC3981"/>
    <w:rsid w:val="00FD7DF0"/>
    <w:rsid w:val="00FE2855"/>
    <w:rsid w:val="00FE2F76"/>
    <w:rsid w:val="00FE6D7C"/>
    <w:rsid w:val="1C7B3A55"/>
    <w:rsid w:val="58EB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CB46EDA"/>
  <w15:docId w15:val="{F1E7795D-CBF3-4973-81F9-E5C373E7C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339B"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4F81BD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4F81BD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4F81BD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4F81BD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4F81BD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4F81BD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365F91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DefaultParagraphFont"/>
    <w:rsid w:val="003156CC"/>
  </w:style>
  <w:style w:type="table" w:customStyle="1" w:styleId="TableGridLight1">
    <w:name w:val="Table Grid Light1"/>
    <w:basedOn w:val="TableNormal"/>
    <w:uiPriority w:val="45"/>
    <w:rsid w:val="00B27C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semiHidden/>
    <w:qFormat/>
    <w:rsid w:val="005F30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refah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Fall- 2019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11CF71-D979-4628-A5D9-A751570DC8C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</Template>
  <TotalTime>3</TotalTime>
  <Pages>20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Kids Script</vt:lpstr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Kids Script</dc:title>
  <dc:creator>I. Joharah Khabti &amp; I. Ghaida Alfayez</dc:creator>
  <cp:keywords>IT312 – Web Engineering Applications</cp:keywords>
  <cp:lastModifiedBy>nasser alsaif</cp:lastModifiedBy>
  <cp:revision>3</cp:revision>
  <dcterms:created xsi:type="dcterms:W3CDTF">2023-10-31T20:22:00Z</dcterms:created>
  <dcterms:modified xsi:type="dcterms:W3CDTF">2023-10-31T20:25:00Z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